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89B206" w14:textId="68033043" w:rsidR="00186A74" w:rsidRDefault="0004216A" w:rsidP="6FF04898">
      <w:pPr>
        <w:outlineLvl w:val="0"/>
        <w:rPr>
          <w:rFonts w:ascii="Times New Roman" w:eastAsia="Times New Roman" w:hAnsi="Times New Roman" w:cs="Times New Roman"/>
          <w:color w:val="000000" w:themeColor="text1"/>
          <w:sz w:val="0"/>
          <w:szCs w:val="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D82BDC3" wp14:editId="2CEE5C0D">
                <wp:simplePos x="0" y="0"/>
                <wp:positionH relativeFrom="margin">
                  <wp:align>left</wp:align>
                </wp:positionH>
                <wp:positionV relativeFrom="paragraph">
                  <wp:posOffset>260350</wp:posOffset>
                </wp:positionV>
                <wp:extent cx="6838950" cy="2742565"/>
                <wp:effectExtent l="0" t="0" r="0" b="635"/>
                <wp:wrapSquare wrapText="bothSides"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8950" cy="2742565"/>
                          <a:chOff x="0" y="0"/>
                          <a:chExt cx="6545485" cy="2379345"/>
                        </a:xfrm>
                      </wpg:grpSpPr>
                      <pic:pic xmlns:pic="http://schemas.openxmlformats.org/drawingml/2006/picture">
                        <pic:nvPicPr>
                          <pic:cNvPr id="32" name="Picture 32" descr="Imagen relacionada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7175" y="0"/>
                            <a:ext cx="2988310" cy="237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Picture 33" descr="Resultado de imagen para IBM Watson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6795" cy="237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 xmlns:a14="http://schemas.microsoft.com/office/drawing/2010/main" xmlns:pic="http://schemas.openxmlformats.org/drawingml/2006/picture" xmlns:a="http://schemas.openxmlformats.org/drawingml/2006/main">
            <w:pict w14:anchorId="6A97D746">
              <v:group id="Group 40" style="position:absolute;margin-left:0;margin-top:20.5pt;width:538.5pt;height:215.95pt;z-index:251662336;mso-position-horizontal:left;mso-position-horizontal-relative:margin;mso-width-relative:margin;mso-height-relative:margin" coordsize="65454,23793" o:spid="_x0000_s1026" w14:anchorId="4177CD4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32" style="position:absolute;left:35571;width:29883;height:23793;visibility:visible;mso-wrap-style:square" alt="Imagen relacionada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">
                  <v:imagedata o:title="Imagen relacionada" r:id="rId10"/>
                </v:shape>
                <v:shape id="Picture 33" style="position:absolute;width:35667;height:23780;visibility:visible;mso-wrap-style:square" alt="Resultado de imagen para IBM Watson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">
                  <v:imagedata o:title="Resultado de imagen para IBM Watson" r:id="rId11"/>
                </v:shape>
                <w10:wrap type="square" anchorx="margin"/>
              </v:group>
            </w:pict>
          </mc:Fallback>
        </mc:AlternateContent>
      </w:r>
      <w:r w:rsidR="00F468FB" w:rsidRPr="002B0692">
        <w:rPr>
          <w:noProof/>
        </w:rPr>
        <mc:AlternateContent>
          <mc:Choice Requires="wps">
            <w:drawing>
              <wp:anchor distT="0" distB="0" distL="114300" distR="114300" simplePos="0" relativeHeight="251655167" behindDoc="1" locked="0" layoutInCell="1" allowOverlap="1" wp14:anchorId="53EFEFCC" wp14:editId="7C5087BC">
                <wp:simplePos x="0" y="0"/>
                <wp:positionH relativeFrom="column">
                  <wp:posOffset>-95250</wp:posOffset>
                </wp:positionH>
                <wp:positionV relativeFrom="paragraph">
                  <wp:posOffset>3072828</wp:posOffset>
                </wp:positionV>
                <wp:extent cx="7048500" cy="1035050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1035050"/>
                        </a:xfrm>
                        <a:prstGeom prst="rect">
                          <a:avLst/>
                        </a:prstGeom>
                        <a:solidFill>
                          <a:srgbClr val="005DA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 xmlns:a14="http://schemas.microsoft.com/office/drawing/2010/main" xmlns:pic="http://schemas.openxmlformats.org/drawingml/2006/picture" xmlns:a="http://schemas.openxmlformats.org/drawingml/2006/main">
            <w:pict w14:anchorId="68397C05">
              <v:rect id="Rectangle 15" style="position:absolute;margin-left:-7.5pt;margin-top:241.95pt;width:555pt;height:81.5pt;z-index:-25166131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color="#005da2" stroked="f" strokeweight="1pt" w14:anchorId="4D27F4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"/>
            </w:pict>
          </mc:Fallback>
        </mc:AlternateContent>
      </w:r>
      <w:r w:rsidR="00BC604F" w:rsidRPr="00BC604F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proofErr w:type="spellStart"/>
      <w:r w:rsidR="00B71F5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  <w:t>Xasdfasdfasdfasdfasdfasdasdf</w:t>
      </w:r>
      <w:r w:rsidR="628E6390" w:rsidRPr="628E6390">
        <w:rPr>
          <w:rFonts w:ascii="Times New Roman" w:eastAsia="Times New Roman" w:hAnsi="Times New Roman" w:cs="Times New Roman"/>
          <w:color w:val="000000" w:themeColor="text1"/>
          <w:sz w:val="0"/>
          <w:szCs w:val="0"/>
        </w:rPr>
        <w:t>askkfkkdkkdkkd</w:t>
      </w:r>
      <w:proofErr w:type="spellEnd"/>
    </w:p>
    <w:p w14:paraId="297F6B72" w14:textId="0273D625" w:rsidR="00F1217A" w:rsidRPr="00011AF3" w:rsidRDefault="00011AF3" w:rsidP="00F74DB9">
      <w:pPr>
        <w:pStyle w:val="Title"/>
        <w:outlineLvl w:val="0"/>
        <w:rPr>
          <w:sz w:val="76"/>
          <w:szCs w:val="76"/>
        </w:rPr>
      </w:pPr>
      <w:r w:rsidRPr="00011AF3">
        <w:rPr>
          <w:sz w:val="76"/>
          <w:szCs w:val="76"/>
        </w:rPr>
        <w:t>Watson Assistant Master Class</w:t>
      </w:r>
    </w:p>
    <w:p w14:paraId="1849B109" w14:textId="77777777" w:rsidR="00024021" w:rsidRPr="005E56C6" w:rsidRDefault="00024021" w:rsidP="00024021">
      <w:pPr>
        <w:ind w:left="0"/>
        <w:rPr>
          <w:color w:val="FFFFFF" w:themeColor="background1"/>
        </w:rPr>
      </w:pPr>
    </w:p>
    <w:p w14:paraId="31152480" w14:textId="77777777" w:rsidR="00011AF3" w:rsidRDefault="00011AF3" w:rsidP="00F74DB9">
      <w:pPr>
        <w:ind w:left="0"/>
        <w:jc w:val="right"/>
        <w:outlineLvl w:val="0"/>
        <w:rPr>
          <w:b/>
          <w:bCs/>
        </w:rPr>
      </w:pPr>
    </w:p>
    <w:p w14:paraId="34A110D8" w14:textId="0BFE2D1B" w:rsidR="00024021" w:rsidRDefault="006C2D72" w:rsidP="00F74DB9">
      <w:pPr>
        <w:ind w:left="0"/>
        <w:jc w:val="right"/>
        <w:outlineLvl w:val="0"/>
        <w:rPr>
          <w:b/>
          <w:bCs/>
        </w:rPr>
      </w:pPr>
      <w:r>
        <w:rPr>
          <w:b/>
          <w:bCs/>
        </w:rPr>
        <w:t>Talent Land 2019</w:t>
      </w:r>
    </w:p>
    <w:p w14:paraId="71734E83" w14:textId="537EC74B" w:rsidR="006C2D72" w:rsidRPr="003A64CB" w:rsidRDefault="006C2D72" w:rsidP="00F74DB9">
      <w:pPr>
        <w:ind w:left="0"/>
        <w:jc w:val="right"/>
        <w:outlineLvl w:val="0"/>
      </w:pPr>
      <w:r>
        <w:t>IBM México</w:t>
      </w:r>
    </w:p>
    <w:p w14:paraId="7A15B2DC" w14:textId="7B0B4326" w:rsidR="00A67CD7" w:rsidRPr="00E306DF" w:rsidRDefault="00A67CD7" w:rsidP="628E6390"/>
    <w:p w14:paraId="67CD3594" w14:textId="77777777" w:rsidR="00A67CD7" w:rsidRPr="00E306DF" w:rsidRDefault="00A67CD7">
      <w:r w:rsidRPr="00E306DF">
        <w:br w:type="page"/>
      </w:r>
    </w:p>
    <w:p w14:paraId="3470707E" w14:textId="77777777" w:rsidR="00024021" w:rsidRPr="00E306DF" w:rsidRDefault="00024021" w:rsidP="628E6390"/>
    <w:p w14:paraId="17195B63" w14:textId="0A25B70C" w:rsidR="4BCB0F0C" w:rsidRDefault="6FF04898" w:rsidP="6FF04898">
      <w:pPr>
        <w:pStyle w:val="ListNumber"/>
        <w:numPr>
          <w:ilvl w:val="0"/>
          <w:numId w:val="0"/>
        </w:numPr>
        <w:ind w:left="360" w:firstLine="360"/>
        <w:outlineLvl w:val="0"/>
        <w:rPr>
          <w:sz w:val="36"/>
          <w:szCs w:val="36"/>
          <w:lang w:val="es-MX"/>
        </w:rPr>
      </w:pPr>
      <w:r w:rsidRPr="6FF04898">
        <w:rPr>
          <w:sz w:val="32"/>
          <w:szCs w:val="32"/>
          <w:lang w:val="es-MX"/>
        </w:rPr>
        <w:t>Agenda</w:t>
      </w:r>
    </w:p>
    <w:p w14:paraId="5A7BF2B8" w14:textId="62F7F65E" w:rsidR="4BCB0F0C" w:rsidRDefault="6FF04898" w:rsidP="6FF04898">
      <w:pPr>
        <w:pStyle w:val="ListNumber"/>
        <w:rPr>
          <w:lang w:val="es-MX"/>
        </w:rPr>
      </w:pPr>
      <w:r w:rsidRPr="6FF04898">
        <w:rPr>
          <w:lang w:val="es-MX"/>
        </w:rPr>
        <w:t>Pre-requisitos</w:t>
      </w:r>
    </w:p>
    <w:p w14:paraId="214F2BB1" w14:textId="3AB577BA" w:rsidR="0040015D" w:rsidRDefault="6FF04898" w:rsidP="00963DF6">
      <w:pPr>
        <w:pStyle w:val="ListNumber"/>
        <w:rPr>
          <w:lang w:val="es-MX"/>
        </w:rPr>
      </w:pPr>
      <w:r w:rsidRPr="6FF04898">
        <w:rPr>
          <w:lang w:val="es-MX"/>
        </w:rPr>
        <w:t xml:space="preserve">Asistente </w:t>
      </w:r>
      <w:r w:rsidR="00963DF6">
        <w:rPr>
          <w:lang w:val="es-MX"/>
        </w:rPr>
        <w:t xml:space="preserve">Taquero </w:t>
      </w:r>
      <w:r w:rsidRPr="6FF04898">
        <w:rPr>
          <w:lang w:val="es-MX"/>
        </w:rPr>
        <w:t xml:space="preserve">Virtual </w:t>
      </w:r>
    </w:p>
    <w:p w14:paraId="5EBEF1AC" w14:textId="2F91408E" w:rsidR="00255D09" w:rsidRDefault="00255D09" w:rsidP="00963DF6">
      <w:pPr>
        <w:pStyle w:val="ListNumber"/>
        <w:rPr>
          <w:lang w:val="es-MX"/>
        </w:rPr>
      </w:pPr>
      <w:r>
        <w:rPr>
          <w:lang w:val="es-MX"/>
        </w:rPr>
        <w:t>Tener cuenta o página en Wordpress</w:t>
      </w:r>
    </w:p>
    <w:p w14:paraId="726657AE" w14:textId="5B3EB515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0FB5BEAC" w14:textId="4A60905E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758F55B7" w14:textId="16D83915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001287D1" w14:textId="61F0FE58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755A5041" w14:textId="24C5D6BC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54CBAD5B" w14:textId="24C66BB4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6B1EA497" w14:textId="119D2AA5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5579C419" w14:textId="3B64C9D9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24A070B6" w14:textId="3A10B8A7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2E88C3E6" w14:textId="4FD0113D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7C324452" w14:textId="2F7404F6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10EF1EEC" w14:textId="4081F723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54F2C46B" w14:textId="00661A63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680EEF73" w14:textId="2005046B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7B874579" w14:textId="0F81338A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6AA2DCEB" w14:textId="05020E86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3AF3D46A" w14:textId="3728C704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3267BC7F" w14:textId="50B71805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1B216763" w14:textId="6B880632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5C62A612" w14:textId="4F89EEC2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799969BB" w14:textId="0D7A224C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21827EB9" w14:textId="26445321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2635DD40" w14:textId="7B75A5EE" w:rsidR="00255D09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6B6B98D0" w14:textId="77777777" w:rsidR="00255D09" w:rsidRPr="00963DF6" w:rsidRDefault="00255D09" w:rsidP="00255D09">
      <w:pPr>
        <w:pStyle w:val="ListNumber"/>
        <w:numPr>
          <w:ilvl w:val="0"/>
          <w:numId w:val="0"/>
        </w:numPr>
        <w:ind w:left="1368" w:hanging="360"/>
        <w:rPr>
          <w:lang w:val="es-MX"/>
        </w:rPr>
      </w:pPr>
    </w:p>
    <w:p w14:paraId="67869EAD" w14:textId="36F777FA" w:rsidR="008D08A1" w:rsidRPr="00255D09" w:rsidRDefault="6FF04898" w:rsidP="00255D09">
      <w:pPr>
        <w:outlineLvl w:val="0"/>
        <w:rPr>
          <w:sz w:val="36"/>
          <w:szCs w:val="36"/>
        </w:rPr>
      </w:pPr>
      <w:r w:rsidRPr="6FF04898">
        <w:rPr>
          <w:sz w:val="36"/>
          <w:szCs w:val="36"/>
        </w:rPr>
        <w:lastRenderedPageBreak/>
        <w:t>Pre-</w:t>
      </w:r>
      <w:proofErr w:type="spellStart"/>
      <w:r w:rsidRPr="6FF04898">
        <w:rPr>
          <w:sz w:val="36"/>
          <w:szCs w:val="36"/>
        </w:rPr>
        <w:t>requisitos</w:t>
      </w:r>
      <w:proofErr w:type="spellEnd"/>
    </w:p>
    <w:p w14:paraId="656E9F3F" w14:textId="77777777" w:rsidR="0040015D" w:rsidRDefault="0040015D" w:rsidP="00382BE7">
      <w:pPr>
        <w:ind w:left="0"/>
        <w:rPr>
          <w:sz w:val="24"/>
          <w:szCs w:val="24"/>
          <w:lang w:val="es-MX"/>
        </w:rPr>
      </w:pPr>
    </w:p>
    <w:p w14:paraId="269BD58F" w14:textId="501AEA3C" w:rsidR="00F74DB9" w:rsidRDefault="00763DEC" w:rsidP="00763DEC">
      <w:pPr>
        <w:pStyle w:val="ListParagraph"/>
        <w:numPr>
          <w:ilvl w:val="0"/>
          <w:numId w:val="7"/>
        </w:numPr>
        <w:spacing w:line="256" w:lineRule="auto"/>
        <w:ind w:right="0"/>
        <w:rPr>
          <w:lang w:val="es-MX"/>
        </w:rPr>
      </w:pPr>
      <w:r w:rsidRPr="008D08A1">
        <w:rPr>
          <w:sz w:val="32"/>
          <w:szCs w:val="24"/>
          <w:lang w:val="es-MX"/>
        </w:rPr>
        <w:t>Cuenta de IBM Cloud</w:t>
      </w:r>
    </w:p>
    <w:p w14:paraId="4960EE1E" w14:textId="445997A6" w:rsidR="00F74DB9" w:rsidRPr="00763DEC" w:rsidRDefault="6FF04898" w:rsidP="00763DEC">
      <w:pPr>
        <w:shd w:val="clear" w:color="auto" w:fill="FFFFFF" w:themeFill="background1"/>
        <w:spacing w:after="0" w:line="240" w:lineRule="auto"/>
        <w:jc w:val="center"/>
        <w:outlineLvl w:val="0"/>
        <w:rPr>
          <w:rFonts w:ascii="Arial,Times New Roman" w:eastAsia="Arial,Times New Roman" w:hAnsi="Arial,Times New Roman" w:cs="Arial,Times New Roman"/>
          <w:b/>
          <w:bCs/>
          <w:color w:val="494949"/>
          <w:sz w:val="44"/>
          <w:szCs w:val="44"/>
        </w:rPr>
      </w:pPr>
      <w:r w:rsidRPr="6FF04898">
        <w:rPr>
          <w:b/>
          <w:bCs/>
          <w:color w:val="494949"/>
          <w:sz w:val="44"/>
          <w:szCs w:val="44"/>
        </w:rPr>
        <w:t>Watson Assistant</w:t>
      </w:r>
    </w:p>
    <w:p w14:paraId="173A9D32" w14:textId="77777777" w:rsidR="00F74DB9" w:rsidRDefault="6FF04898" w:rsidP="6FF04898">
      <w:pPr>
        <w:pStyle w:val="ListNumber"/>
        <w:numPr>
          <w:ilvl w:val="0"/>
          <w:numId w:val="1"/>
        </w:numPr>
        <w:rPr>
          <w:rFonts w:asciiTheme="minorHAnsi" w:hAnsiTheme="minorHAnsi"/>
          <w:lang w:val="es-MX"/>
        </w:rPr>
      </w:pPr>
      <w:r w:rsidRPr="6FF04898">
        <w:rPr>
          <w:lang w:val="es-MX"/>
        </w:rPr>
        <w:t>Prework:</w:t>
      </w:r>
    </w:p>
    <w:p w14:paraId="2307E309" w14:textId="59747A28" w:rsidR="00F74DB9" w:rsidRDefault="006C2D72" w:rsidP="6FF04898">
      <w:pPr>
        <w:pStyle w:val="ListNumber"/>
        <w:numPr>
          <w:ilvl w:val="0"/>
          <w:numId w:val="0"/>
        </w:numPr>
        <w:ind w:left="720"/>
        <w:rPr>
          <w:lang w:val="es-MX"/>
        </w:rPr>
      </w:pPr>
      <w:r>
        <w:rPr>
          <w:lang w:val="es-MX"/>
        </w:rPr>
        <w:t>1</w:t>
      </w:r>
      <w:r w:rsidR="6FF04898" w:rsidRPr="6FF04898">
        <w:rPr>
          <w:lang w:val="es-MX"/>
        </w:rPr>
        <w:t>.1 Creación de servicios.</w:t>
      </w:r>
    </w:p>
    <w:p w14:paraId="009D8BD7" w14:textId="22FF1988" w:rsidR="00F74DB9" w:rsidRPr="00971D02" w:rsidRDefault="6FF04898" w:rsidP="6FF04898">
      <w:pPr>
        <w:pStyle w:val="ListNumber"/>
        <w:numPr>
          <w:ilvl w:val="1"/>
          <w:numId w:val="5"/>
        </w:numPr>
        <w:rPr>
          <w:lang w:val="es-MX"/>
        </w:rPr>
      </w:pPr>
      <w:r w:rsidRPr="6FF04898">
        <w:rPr>
          <w:lang w:val="es-MX"/>
        </w:rPr>
        <w:t>Entrar al portal de IBM Cloud (http</w:t>
      </w:r>
      <w:r w:rsidR="006C2D72">
        <w:rPr>
          <w:lang w:val="es-MX"/>
        </w:rPr>
        <w:t>s</w:t>
      </w:r>
      <w:r w:rsidRPr="6FF04898">
        <w:rPr>
          <w:lang w:val="es-MX"/>
        </w:rPr>
        <w:t>://</w:t>
      </w:r>
      <w:r w:rsidR="006C2D72">
        <w:rPr>
          <w:lang w:val="es-MX"/>
        </w:rPr>
        <w:t>cloud.ibm.com</w:t>
      </w:r>
      <w:r w:rsidRPr="6FF04898">
        <w:rPr>
          <w:lang w:val="es-MX"/>
        </w:rPr>
        <w:t>)</w:t>
      </w:r>
    </w:p>
    <w:p w14:paraId="370A7A18" w14:textId="71578A2D" w:rsidR="00F74DB9" w:rsidRPr="00971D02" w:rsidRDefault="00011AF3" w:rsidP="6FF04898">
      <w:pPr>
        <w:pStyle w:val="ListNumber"/>
        <w:numPr>
          <w:ilvl w:val="1"/>
          <w:numId w:val="5"/>
        </w:numPr>
        <w:outlineLvl w:val="0"/>
        <w:rPr>
          <w:lang w:val="es-MX"/>
        </w:rPr>
      </w:pPr>
      <w:r>
        <w:rPr>
          <w:lang w:val="es-MX"/>
        </w:rPr>
        <w:t>Dar click en</w:t>
      </w:r>
      <w:r w:rsidR="6FF04898" w:rsidRPr="6FF04898">
        <w:rPr>
          <w:lang w:val="es-MX"/>
        </w:rPr>
        <w:t xml:space="preserve"> </w:t>
      </w:r>
      <w:r w:rsidRPr="00011AF3">
        <w:rPr>
          <w:b/>
          <w:lang w:val="es-MX"/>
        </w:rPr>
        <w:t>C</w:t>
      </w:r>
      <w:r w:rsidR="6FF04898" w:rsidRPr="00011AF3">
        <w:rPr>
          <w:b/>
          <w:lang w:val="es-MX"/>
        </w:rPr>
        <w:t>atalogo</w:t>
      </w:r>
      <w:r>
        <w:rPr>
          <w:lang w:val="es-MX"/>
        </w:rPr>
        <w:t>:</w:t>
      </w:r>
    </w:p>
    <w:p w14:paraId="27FAAD09" w14:textId="7D38678D" w:rsidR="00F74DB9" w:rsidRDefault="006A3FE3" w:rsidP="6F3F0283">
      <w:pPr>
        <w:pStyle w:val="ListNumber"/>
        <w:numPr>
          <w:ilvl w:val="0"/>
          <w:numId w:val="0"/>
        </w:numPr>
        <w:ind w:left="1440"/>
        <w:jc w:val="center"/>
        <w:rPr>
          <w:lang w:val="es-MX"/>
        </w:rPr>
      </w:pPr>
      <w:r w:rsidRPr="006A3FE3">
        <w:rPr>
          <w:noProof/>
          <w:szCs w:val="24"/>
          <w:lang w:val="es-MX"/>
        </w:rPr>
        <w:drawing>
          <wp:inline distT="0" distB="0" distL="0" distR="0" wp14:anchorId="77E9884D" wp14:editId="1AAE37B0">
            <wp:extent cx="5681133" cy="1502410"/>
            <wp:effectExtent l="0" t="0" r="0" b="254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4639" cy="151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ABA1" w14:textId="2BCE21E0" w:rsidR="006A3FE3" w:rsidRDefault="006A3FE3" w:rsidP="6F3F0283">
      <w:pPr>
        <w:pStyle w:val="ListNumber"/>
        <w:numPr>
          <w:ilvl w:val="0"/>
          <w:numId w:val="0"/>
        </w:numPr>
        <w:ind w:left="1008"/>
        <w:rPr>
          <w:lang w:val="es-MX"/>
        </w:rPr>
      </w:pPr>
    </w:p>
    <w:p w14:paraId="56CCE7B1" w14:textId="5FF20543" w:rsidR="00F74DB9" w:rsidRPr="006E40C9" w:rsidRDefault="6FF04898" w:rsidP="6FF04898">
      <w:pPr>
        <w:pStyle w:val="ListNumber"/>
        <w:numPr>
          <w:ilvl w:val="1"/>
          <w:numId w:val="5"/>
        </w:numPr>
        <w:rPr>
          <w:lang w:val="es-MX"/>
        </w:rPr>
      </w:pPr>
      <w:r w:rsidRPr="6FF04898">
        <w:rPr>
          <w:lang w:val="es-MX"/>
        </w:rPr>
        <w:t xml:space="preserve">Seleccionar </w:t>
      </w:r>
      <w:r w:rsidR="00E80403" w:rsidRPr="00011AF3">
        <w:rPr>
          <w:b/>
          <w:lang w:val="es-MX"/>
        </w:rPr>
        <w:t>AI</w:t>
      </w:r>
      <w:r w:rsidRPr="00011AF3">
        <w:rPr>
          <w:b/>
          <w:lang w:val="es-MX"/>
        </w:rPr>
        <w:t xml:space="preserve"> </w:t>
      </w:r>
      <w:r w:rsidRPr="6FF04898">
        <w:rPr>
          <w:lang w:val="es-MX"/>
        </w:rPr>
        <w:t xml:space="preserve">del menú </w:t>
      </w:r>
      <w:r w:rsidR="00011AF3">
        <w:rPr>
          <w:lang w:val="es-MX"/>
        </w:rPr>
        <w:t>:</w:t>
      </w:r>
    </w:p>
    <w:p w14:paraId="0DE15EB3" w14:textId="37DCCA7F" w:rsidR="00F74DB9" w:rsidRDefault="006A3FE3" w:rsidP="00F74DB9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  <w:r w:rsidRPr="006A3FE3">
        <w:rPr>
          <w:noProof/>
          <w:szCs w:val="24"/>
          <w:lang w:val="es-MX"/>
        </w:rPr>
        <w:drawing>
          <wp:inline distT="0" distB="0" distL="0" distR="0" wp14:anchorId="7B29C553" wp14:editId="713B3A39">
            <wp:extent cx="5029200" cy="138815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2721" cy="139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6659" w14:textId="461E4B22" w:rsidR="006A3FE3" w:rsidRDefault="006A3FE3" w:rsidP="00F74DB9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</w:p>
    <w:p w14:paraId="13353949" w14:textId="7BE36881" w:rsidR="006A3FE3" w:rsidRDefault="006A3FE3" w:rsidP="00F74DB9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</w:p>
    <w:p w14:paraId="5E2D0589" w14:textId="003A4F89" w:rsidR="006A3FE3" w:rsidRDefault="006A3FE3" w:rsidP="00F74DB9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</w:p>
    <w:p w14:paraId="5809EA6C" w14:textId="0F731F29" w:rsidR="006A3FE3" w:rsidRDefault="006A3FE3" w:rsidP="00F74DB9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</w:p>
    <w:p w14:paraId="4E7F154D" w14:textId="77777777" w:rsidR="006A3FE3" w:rsidRDefault="006A3FE3" w:rsidP="00F74DB9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</w:p>
    <w:p w14:paraId="19FAB400" w14:textId="289B1143" w:rsidR="00F74DB9" w:rsidRDefault="00F74DB9" w:rsidP="6F3F0283">
      <w:pPr>
        <w:pStyle w:val="ListNumber"/>
        <w:numPr>
          <w:ilvl w:val="1"/>
          <w:numId w:val="5"/>
        </w:numPr>
        <w:rPr>
          <w:rFonts w:asciiTheme="minorHAnsi" w:hAnsiTheme="minorHAnsi"/>
          <w:lang w:val="es-MX"/>
        </w:rPr>
      </w:pPr>
      <w:r w:rsidRPr="628E6390">
        <w:rPr>
          <w:lang w:val="es-MX"/>
        </w:rPr>
        <w:lastRenderedPageBreak/>
        <w:t xml:space="preserve">Seleccionar </w:t>
      </w:r>
      <w:r w:rsidR="006C2D72" w:rsidRPr="006C2D72">
        <w:rPr>
          <w:b/>
          <w:lang w:val="es-MX"/>
        </w:rPr>
        <w:t xml:space="preserve">Watson </w:t>
      </w:r>
      <w:r w:rsidRPr="006C2D72">
        <w:rPr>
          <w:b/>
          <w:lang w:val="es-MX"/>
        </w:rPr>
        <w:t>Assistant</w:t>
      </w:r>
      <w:r w:rsidR="00011AF3">
        <w:rPr>
          <w:b/>
          <w:lang w:val="es-MX"/>
        </w:rPr>
        <w:t>:</w:t>
      </w:r>
      <w:r>
        <w:rPr>
          <w:noProof/>
        </w:rPr>
        <w:drawing>
          <wp:inline distT="0" distB="0" distL="0" distR="0" wp14:anchorId="7FFAF125" wp14:editId="59020B61">
            <wp:extent cx="4572000" cy="2571750"/>
            <wp:effectExtent l="0" t="0" r="0" b="0"/>
            <wp:docPr id="133732403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159A" w14:textId="77777777" w:rsidR="00F74DB9" w:rsidRPr="00522EDB" w:rsidRDefault="6FF04898" w:rsidP="6FF04898">
      <w:pPr>
        <w:pStyle w:val="ListNumber"/>
        <w:numPr>
          <w:ilvl w:val="1"/>
          <w:numId w:val="5"/>
        </w:numPr>
        <w:outlineLvl w:val="0"/>
        <w:rPr>
          <w:lang w:val="es-MX"/>
        </w:rPr>
      </w:pPr>
      <w:r w:rsidRPr="6FF04898">
        <w:rPr>
          <w:lang w:val="es-MX"/>
        </w:rPr>
        <w:t xml:space="preserve">Nombrar app y crear servicio </w:t>
      </w:r>
    </w:p>
    <w:p w14:paraId="19C1983A" w14:textId="15B48598" w:rsidR="00F74DB9" w:rsidRDefault="008F00B3" w:rsidP="00F74DB9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F1EB1D8" wp14:editId="0EAB4108">
                <wp:simplePos x="0" y="0"/>
                <wp:positionH relativeFrom="column">
                  <wp:posOffset>5093335</wp:posOffset>
                </wp:positionH>
                <wp:positionV relativeFrom="page">
                  <wp:posOffset>6351905</wp:posOffset>
                </wp:positionV>
                <wp:extent cx="919436" cy="227745"/>
                <wp:effectExtent l="0" t="0" r="20955" b="26670"/>
                <wp:wrapNone/>
                <wp:docPr id="6" name="Fram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36" cy="227745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Frame 6" style="position:absolute;margin-left:401.05pt;margin-top:500.15pt;width:72.4pt;height:17.9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919436,227745" o:spid="_x0000_s1026" fillcolor="#5b9bd5 [3204]" strokecolor="#1f4d78 [1604]" strokeweight=".5pt" path="m,l919436,r,227745l,227745,,xm28468,28468r,170809l890968,199277r,-170809l28468,28468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" w14:anchorId="52EDC4A8">
                <v:stroke joinstyle="miter"/>
                <v:path arrowok="t" o:connecttype="custom" o:connectlocs="0,0;919436,0;919436,227745;0,227745;0,0;28468,28468;28468,199277;890968,199277;890968,28468;28468,28468" o:connectangles="0,0,0,0,0,0,0,0,0,0"/>
                <w10:wrap anchory="page"/>
              </v:shape>
            </w:pict>
          </mc:Fallback>
        </mc:AlternateContent>
      </w:r>
      <w:r w:rsidR="00F74DB9"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740FEB7" wp14:editId="1442BE68">
                <wp:simplePos x="0" y="0"/>
                <wp:positionH relativeFrom="column">
                  <wp:posOffset>2448962</wp:posOffset>
                </wp:positionH>
                <wp:positionV relativeFrom="paragraph">
                  <wp:posOffset>658496</wp:posOffset>
                </wp:positionV>
                <wp:extent cx="3546073" cy="456150"/>
                <wp:effectExtent l="0" t="0" r="35560" b="26670"/>
                <wp:wrapNone/>
                <wp:docPr id="26" name="Fram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6073" cy="45615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Frame 26" style="position:absolute;margin-left:192.85pt;margin-top:51.85pt;width:279.2pt;height:35.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6073,456150" o:spid="_x0000_s1026" fillcolor="#5b9bd5 [3204]" strokecolor="#1f4d78 [1604]" strokeweight="1pt" path="m,l3546073,r,456150l,456150,,xm57019,57019r,342112l3489054,399131r,-342112l57019,57019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" w14:anchorId="79A6F0D1">
                <v:stroke joinstyle="miter"/>
                <v:path arrowok="t" o:connecttype="custom" o:connectlocs="0,0;3546073,0;3546073,456150;0,456150;0,0;57019,57019;57019,399131;3489054,399131;3489054,57019;57019,57019" o:connectangles="0,0,0,0,0,0,0,0,0,0"/>
              </v:shape>
            </w:pict>
          </mc:Fallback>
        </mc:AlternateContent>
      </w:r>
      <w:r w:rsidR="00F74DB9">
        <w:rPr>
          <w:noProof/>
          <w:szCs w:val="24"/>
        </w:rPr>
        <w:drawing>
          <wp:inline distT="0" distB="0" distL="0" distR="0" wp14:anchorId="72195E0E" wp14:editId="523A2AE8">
            <wp:extent cx="5096592" cy="2782834"/>
            <wp:effectExtent l="0" t="0" r="8890" b="11430"/>
            <wp:docPr id="1337323986" name="Picture 133732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6-25 at 4.16.59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702" cy="279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08B9" w14:textId="0D13A9D6" w:rsidR="00F74DB9" w:rsidRDefault="006C2D72" w:rsidP="006C2D72">
      <w:pPr>
        <w:pStyle w:val="ListNumber"/>
        <w:numPr>
          <w:ilvl w:val="1"/>
          <w:numId w:val="5"/>
        </w:numPr>
        <w:rPr>
          <w:lang w:val="es-MX"/>
        </w:rPr>
      </w:pPr>
      <w:r>
        <w:rPr>
          <w:lang w:val="es-MX"/>
        </w:rPr>
        <w:t>Nos colocamos en la pestaña</w:t>
      </w:r>
      <w:r w:rsidR="6FF04898" w:rsidRPr="6FF04898">
        <w:rPr>
          <w:lang w:val="es-MX"/>
        </w:rPr>
        <w:t xml:space="preserve"> que se llama </w:t>
      </w:r>
      <w:r w:rsidR="6FF04898" w:rsidRPr="006C2D72">
        <w:rPr>
          <w:i/>
          <w:lang w:val="es-MX"/>
        </w:rPr>
        <w:t>Manage</w:t>
      </w:r>
      <w:r w:rsidR="6FF04898" w:rsidRPr="6FF04898">
        <w:rPr>
          <w:lang w:val="es-MX"/>
        </w:rPr>
        <w:t xml:space="preserve"> y damos click en </w:t>
      </w:r>
      <w:r w:rsidR="6FF04898" w:rsidRPr="6FF04898">
        <w:rPr>
          <w:b/>
          <w:bCs/>
          <w:lang w:val="es-MX"/>
        </w:rPr>
        <w:t xml:space="preserve">Launch Tool para </w:t>
      </w:r>
      <w:r w:rsidR="6FF04898" w:rsidRPr="6FF04898">
        <w:rPr>
          <w:lang w:val="es-MX"/>
        </w:rPr>
        <w:t>entrenar nuestro servicio</w:t>
      </w:r>
    </w:p>
    <w:p w14:paraId="692D750D" w14:textId="59F2EF6F" w:rsidR="00F74DB9" w:rsidRPr="00A07C9C" w:rsidRDefault="008F00B3" w:rsidP="6F3F0283">
      <w:pPr>
        <w:pStyle w:val="ListNumber"/>
        <w:numPr>
          <w:ilvl w:val="0"/>
          <w:numId w:val="0"/>
        </w:numPr>
        <w:ind w:left="1440"/>
        <w:rPr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E81BD90" wp14:editId="443E9923">
                <wp:simplePos x="0" y="0"/>
                <wp:positionH relativeFrom="column">
                  <wp:posOffset>2150745</wp:posOffset>
                </wp:positionH>
                <wp:positionV relativeFrom="page">
                  <wp:posOffset>1790065</wp:posOffset>
                </wp:positionV>
                <wp:extent cx="919436" cy="231498"/>
                <wp:effectExtent l="0" t="0" r="20955" b="22860"/>
                <wp:wrapNone/>
                <wp:docPr id="47" name="Fram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36" cy="231498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Frame 47" style="position:absolute;margin-left:169.35pt;margin-top:140.95pt;width:72.4pt;height:18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919436,231498" o:spid="_x0000_s1026" fillcolor="#5b9bd5 [3204]" strokecolor="#1f4d78 [1604]" strokeweight=".5pt" path="m,l919436,r,231498l,231498,,xm28937,28937r,173624l890499,202561r,-173624l28937,28937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" w14:anchorId="7A9C1C4D">
                <v:stroke joinstyle="miter"/>
                <v:path arrowok="t" o:connecttype="custom" o:connectlocs="0,0;919436,0;919436,231498;0,231498;0,0;28937,28937;28937,202561;890499,202561;890499,28937;28937,28937" o:connectangles="0,0,0,0,0,0,0,0,0,0"/>
                <w10:wrap anchory="page"/>
              </v:shape>
            </w:pict>
          </mc:Fallback>
        </mc:AlternateContent>
      </w:r>
      <w:r w:rsidR="00F74DB9">
        <w:rPr>
          <w:noProof/>
          <w:szCs w:val="24"/>
        </w:rPr>
        <w:drawing>
          <wp:inline distT="0" distB="0" distL="0" distR="0" wp14:anchorId="1D886CB3" wp14:editId="360EFB88">
            <wp:extent cx="6010992" cy="2807912"/>
            <wp:effectExtent l="0" t="0" r="8890" b="12065"/>
            <wp:docPr id="1337323989" name="Picture 133732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6-25 at 4.29.27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960" cy="283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5761" w14:textId="53FAFFFD" w:rsidR="00F74DB9" w:rsidRDefault="00F74DB9" w:rsidP="00F74DB9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</w:p>
    <w:p w14:paraId="1254EE0C" w14:textId="48BB27E5" w:rsidR="00F74DB9" w:rsidRDefault="6FF04898" w:rsidP="6FF04898">
      <w:pPr>
        <w:pStyle w:val="ListNumber"/>
        <w:numPr>
          <w:ilvl w:val="1"/>
          <w:numId w:val="5"/>
        </w:numPr>
        <w:rPr>
          <w:lang w:val="es-MX"/>
        </w:rPr>
      </w:pPr>
      <w:r w:rsidRPr="6FF04898">
        <w:rPr>
          <w:lang w:val="es-MX"/>
        </w:rPr>
        <w:t>Una vez que hayamos lanzado la herramienta veremos una landing page muy parecida a esta:</w:t>
      </w:r>
    </w:p>
    <w:p w14:paraId="5F3CF29D" w14:textId="21F100D4" w:rsidR="00F74DB9" w:rsidRDefault="006C2D72" w:rsidP="00F74DB9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  <w:r>
        <w:rPr>
          <w:noProof/>
        </w:rPr>
        <w:drawing>
          <wp:inline distT="0" distB="0" distL="0" distR="0" wp14:anchorId="35B99950" wp14:editId="3725F1E2">
            <wp:extent cx="5042898" cy="2493433"/>
            <wp:effectExtent l="0" t="0" r="571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5650" cy="249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49FA" w14:textId="756BD634" w:rsidR="00F74DB9" w:rsidRDefault="6FF04898" w:rsidP="6FF04898">
      <w:pPr>
        <w:pStyle w:val="ListNumber"/>
        <w:numPr>
          <w:ilvl w:val="1"/>
          <w:numId w:val="5"/>
        </w:numPr>
        <w:rPr>
          <w:lang w:val="es-MX"/>
        </w:rPr>
      </w:pPr>
      <w:r w:rsidRPr="6FF04898">
        <w:rPr>
          <w:lang w:val="es-MX"/>
        </w:rPr>
        <w:t xml:space="preserve">Nos movemos a la ventana llamada </w:t>
      </w:r>
      <w:r w:rsidR="006C2D72">
        <w:rPr>
          <w:b/>
          <w:bCs/>
          <w:lang w:val="es-MX"/>
        </w:rPr>
        <w:t>Skills</w:t>
      </w:r>
      <w:r w:rsidRPr="6FF04898">
        <w:rPr>
          <w:b/>
          <w:bCs/>
          <w:lang w:val="es-MX"/>
        </w:rPr>
        <w:t xml:space="preserve">. </w:t>
      </w:r>
      <w:r w:rsidRPr="6FF04898">
        <w:rPr>
          <w:lang w:val="es-MX"/>
        </w:rPr>
        <w:t xml:space="preserve">Cada </w:t>
      </w:r>
      <w:r w:rsidR="00011AF3">
        <w:rPr>
          <w:lang w:val="es-MX"/>
        </w:rPr>
        <w:t>Skill</w:t>
      </w:r>
      <w:r w:rsidRPr="6FF04898">
        <w:rPr>
          <w:lang w:val="es-MX"/>
        </w:rPr>
        <w:t xml:space="preserve"> representa a un</w:t>
      </w:r>
      <w:r w:rsidR="00011AF3">
        <w:rPr>
          <w:lang w:val="es-MX"/>
        </w:rPr>
        <w:t xml:space="preserve"> conjunto de competencias diversas para un</w:t>
      </w:r>
      <w:r w:rsidRPr="6FF04898">
        <w:rPr>
          <w:lang w:val="es-MX"/>
        </w:rPr>
        <w:t xml:space="preserve"> chatbot</w:t>
      </w:r>
      <w:r w:rsidR="00011AF3">
        <w:rPr>
          <w:lang w:val="es-MX"/>
        </w:rPr>
        <w:t>.</w:t>
      </w:r>
    </w:p>
    <w:p w14:paraId="3106C69A" w14:textId="654B0566" w:rsidR="00F74DB9" w:rsidRDefault="6FF04898" w:rsidP="6FF04898">
      <w:pPr>
        <w:pStyle w:val="ListNumber"/>
        <w:numPr>
          <w:ilvl w:val="1"/>
          <w:numId w:val="5"/>
        </w:numPr>
        <w:rPr>
          <w:lang w:val="es-MX"/>
        </w:rPr>
      </w:pPr>
      <w:r w:rsidRPr="6FF04898">
        <w:rPr>
          <w:lang w:val="es-MX"/>
        </w:rPr>
        <w:t xml:space="preserve">Para crear </w:t>
      </w:r>
      <w:r w:rsidR="00011AF3">
        <w:rPr>
          <w:lang w:val="es-MX"/>
        </w:rPr>
        <w:t xml:space="preserve">nuestro primer chatbot, daremos click en </w:t>
      </w:r>
      <w:r w:rsidR="00011AF3" w:rsidRPr="00011AF3">
        <w:rPr>
          <w:b/>
          <w:lang w:val="es-MX"/>
        </w:rPr>
        <w:t>Create Skill</w:t>
      </w:r>
      <w:r w:rsidR="00011AF3">
        <w:rPr>
          <w:lang w:val="es-MX"/>
        </w:rPr>
        <w:t>:</w:t>
      </w:r>
    </w:p>
    <w:p w14:paraId="6BFDC00F" w14:textId="45749FD0" w:rsidR="00011AF3" w:rsidRDefault="006C2D72" w:rsidP="00F74DB9">
      <w:pPr>
        <w:pStyle w:val="ListNumber"/>
        <w:numPr>
          <w:ilvl w:val="0"/>
          <w:numId w:val="0"/>
        </w:numPr>
        <w:ind w:left="1080"/>
        <w:rPr>
          <w:noProof/>
        </w:rPr>
      </w:pPr>
      <w:r>
        <w:rPr>
          <w:noProof/>
        </w:rPr>
        <w:drawing>
          <wp:inline distT="0" distB="0" distL="0" distR="0" wp14:anchorId="611E6702" wp14:editId="6662A0ED">
            <wp:extent cx="1295400" cy="12287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623C1BC" w14:textId="77777777" w:rsidR="00011AF3" w:rsidRDefault="00011AF3">
      <w:pPr>
        <w:rPr>
          <w:rFonts w:eastAsiaTheme="minorEastAsia"/>
          <w:noProof/>
          <w:color w:val="3B3838" w:themeColor="background2" w:themeShade="40"/>
          <w:sz w:val="24"/>
        </w:rPr>
      </w:pPr>
      <w:r>
        <w:rPr>
          <w:noProof/>
        </w:rPr>
        <w:br w:type="page"/>
      </w:r>
    </w:p>
    <w:p w14:paraId="25583EF9" w14:textId="77777777" w:rsidR="00F74DB9" w:rsidRDefault="00F74DB9" w:rsidP="00F74DB9">
      <w:pPr>
        <w:pStyle w:val="ListNumber"/>
        <w:numPr>
          <w:ilvl w:val="0"/>
          <w:numId w:val="0"/>
        </w:numPr>
        <w:ind w:left="1080"/>
        <w:rPr>
          <w:szCs w:val="24"/>
          <w:lang w:val="es-MX"/>
        </w:rPr>
      </w:pPr>
    </w:p>
    <w:p w14:paraId="00BDEF8C" w14:textId="72F9DF77" w:rsidR="00F74DB9" w:rsidRDefault="6FF04898" w:rsidP="6FF04898">
      <w:pPr>
        <w:pStyle w:val="ListNumber"/>
        <w:numPr>
          <w:ilvl w:val="1"/>
          <w:numId w:val="5"/>
        </w:numPr>
        <w:rPr>
          <w:lang w:val="es-MX"/>
        </w:rPr>
      </w:pPr>
      <w:r w:rsidRPr="6FF04898">
        <w:rPr>
          <w:lang w:val="es-MX"/>
        </w:rPr>
        <w:t xml:space="preserve">Creamos un nuevo </w:t>
      </w:r>
      <w:r w:rsidR="006C2D72">
        <w:rPr>
          <w:lang w:val="es-MX"/>
        </w:rPr>
        <w:t>Skill</w:t>
      </w:r>
      <w:r w:rsidRPr="6FF04898">
        <w:rPr>
          <w:lang w:val="es-MX"/>
        </w:rPr>
        <w:t xml:space="preserve"> y le damos </w:t>
      </w:r>
      <w:r w:rsidR="00011AF3">
        <w:rPr>
          <w:lang w:val="es-MX"/>
        </w:rPr>
        <w:t xml:space="preserve">un </w:t>
      </w:r>
      <w:r w:rsidRPr="6FF04898">
        <w:rPr>
          <w:lang w:val="es-MX"/>
        </w:rPr>
        <w:t>nombre, descripción e idioma</w:t>
      </w:r>
      <w:r w:rsidR="00011AF3">
        <w:rPr>
          <w:lang w:val="es-MX"/>
        </w:rPr>
        <w:t>:</w:t>
      </w:r>
    </w:p>
    <w:p w14:paraId="119B7726" w14:textId="1D802874" w:rsidR="00F74DB9" w:rsidRDefault="008F00B3" w:rsidP="00F74DB9">
      <w:pPr>
        <w:pStyle w:val="ListNumber"/>
        <w:numPr>
          <w:ilvl w:val="0"/>
          <w:numId w:val="0"/>
        </w:numPr>
        <w:ind w:left="1440"/>
        <w:rPr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631E9B6" wp14:editId="4E80CC8F">
                <wp:simplePos x="0" y="0"/>
                <wp:positionH relativeFrom="column">
                  <wp:posOffset>4089400</wp:posOffset>
                </wp:positionH>
                <wp:positionV relativeFrom="page">
                  <wp:posOffset>4047067</wp:posOffset>
                </wp:positionV>
                <wp:extent cx="829310" cy="313266"/>
                <wp:effectExtent l="0" t="0" r="27940" b="10795"/>
                <wp:wrapNone/>
                <wp:docPr id="56" name="Fram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13266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Frame 56" style="position:absolute;margin-left:322pt;margin-top:318.65pt;width:65.3pt;height:24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829310,313266" o:spid="_x0000_s1026" fillcolor="#5b9bd5 [3204]" strokecolor="#1f4d78 [1604]" strokeweight=".5pt" path="m,l829310,r,313266l,313266,,xm39158,39158r,234950l790152,274108r,-234950l39158,39158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" w14:anchorId="37EBFEE1">
                <v:stroke joinstyle="miter"/>
                <v:path arrowok="t" o:connecttype="custom" o:connectlocs="0,0;829310,0;829310,313266;0,313266;0,0;39158,39158;39158,274108;790152,274108;790152,39158;39158,39158" o:connectangles="0,0,0,0,0,0,0,0,0,0"/>
                <w10:wrap anchory="page"/>
              </v:shape>
            </w:pict>
          </mc:Fallback>
        </mc:AlternateContent>
      </w:r>
      <w:r w:rsidR="006C2D72" w:rsidRPr="006C2D72">
        <w:rPr>
          <w:noProof/>
          <w:lang w:val="es-MX"/>
        </w:rPr>
        <w:t xml:space="preserve"> </w:t>
      </w:r>
      <w:r w:rsidR="006C2D72">
        <w:rPr>
          <w:noProof/>
        </w:rPr>
        <w:drawing>
          <wp:inline distT="0" distB="0" distL="0" distR="0" wp14:anchorId="7E67B9F1" wp14:editId="7A385CD6">
            <wp:extent cx="4078510" cy="3292264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5613" cy="329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97C8" w14:textId="5A0E62EA" w:rsidR="00F74DB9" w:rsidRDefault="006C2D72" w:rsidP="6FF04898">
      <w:pPr>
        <w:pStyle w:val="ListNumber"/>
        <w:numPr>
          <w:ilvl w:val="1"/>
          <w:numId w:val="5"/>
        </w:numPr>
        <w:rPr>
          <w:lang w:val="es-ES"/>
        </w:rPr>
      </w:pPr>
      <w:r>
        <w:rPr>
          <w:lang w:val="es-ES"/>
        </w:rPr>
        <w:t xml:space="preserve">En la pestaña </w:t>
      </w:r>
      <w:proofErr w:type="spellStart"/>
      <w:r>
        <w:rPr>
          <w:lang w:val="es-ES"/>
        </w:rPr>
        <w:t>Intents</w:t>
      </w:r>
      <w:proofErr w:type="spellEnd"/>
      <w:r>
        <w:rPr>
          <w:lang w:val="es-ES"/>
        </w:rPr>
        <w:t xml:space="preserve"> </w:t>
      </w:r>
      <w:r w:rsidR="008301FD">
        <w:rPr>
          <w:lang w:val="es-ES"/>
        </w:rPr>
        <w:t xml:space="preserve">encontraremos todas las intenciones/tipos de interacciones sobre las cuales está entrenado nuestro asistente. En este momento no tiene ninguna, de modo que daremos </w:t>
      </w:r>
      <w:proofErr w:type="spellStart"/>
      <w:proofErr w:type="gramStart"/>
      <w:r w:rsidR="008301FD">
        <w:rPr>
          <w:lang w:val="es-ES"/>
        </w:rPr>
        <w:t>click</w:t>
      </w:r>
      <w:proofErr w:type="spellEnd"/>
      <w:proofErr w:type="gramEnd"/>
      <w:r w:rsidR="008301FD">
        <w:rPr>
          <w:lang w:val="es-ES"/>
        </w:rPr>
        <w:t xml:space="preserve"> en donde dice </w:t>
      </w:r>
      <w:proofErr w:type="spellStart"/>
      <w:r w:rsidR="008301FD" w:rsidRPr="008301FD">
        <w:rPr>
          <w:b/>
          <w:lang w:val="es-ES"/>
        </w:rPr>
        <w:t>Create</w:t>
      </w:r>
      <w:proofErr w:type="spellEnd"/>
      <w:r w:rsidR="008301FD" w:rsidRPr="008301FD">
        <w:rPr>
          <w:b/>
          <w:lang w:val="es-ES"/>
        </w:rPr>
        <w:t xml:space="preserve"> </w:t>
      </w:r>
      <w:proofErr w:type="spellStart"/>
      <w:r w:rsidR="008301FD" w:rsidRPr="008301FD">
        <w:rPr>
          <w:b/>
          <w:lang w:val="es-ES"/>
        </w:rPr>
        <w:t>intent</w:t>
      </w:r>
      <w:proofErr w:type="spellEnd"/>
      <w:r w:rsidR="008301FD">
        <w:rPr>
          <w:lang w:val="es-ES"/>
        </w:rPr>
        <w:t>:</w:t>
      </w:r>
    </w:p>
    <w:p w14:paraId="615EAE21" w14:textId="6B3DD6C6" w:rsidR="008301FD" w:rsidRDefault="008301FD" w:rsidP="008301FD">
      <w:pPr>
        <w:pStyle w:val="ListNumber"/>
        <w:numPr>
          <w:ilvl w:val="0"/>
          <w:numId w:val="0"/>
        </w:numPr>
        <w:ind w:left="1440" w:firstLine="720"/>
        <w:rPr>
          <w:lang w:val="es-ES"/>
        </w:rPr>
      </w:pPr>
      <w:r>
        <w:rPr>
          <w:noProof/>
        </w:rPr>
        <w:drawing>
          <wp:inline distT="0" distB="0" distL="0" distR="0" wp14:anchorId="3E656470" wp14:editId="52CAF5ED">
            <wp:extent cx="3990975" cy="32480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EE1E" w14:textId="77777777" w:rsidR="008301FD" w:rsidRDefault="008301FD" w:rsidP="008301FD">
      <w:pPr>
        <w:pStyle w:val="ListNumber"/>
        <w:numPr>
          <w:ilvl w:val="0"/>
          <w:numId w:val="0"/>
        </w:numPr>
        <w:ind w:left="1440"/>
        <w:rPr>
          <w:lang w:val="es-ES"/>
        </w:rPr>
      </w:pPr>
    </w:p>
    <w:p w14:paraId="42989418" w14:textId="73E816F1" w:rsidR="00F74DB9" w:rsidRPr="00572112" w:rsidRDefault="6FF04898" w:rsidP="6FF04898">
      <w:pPr>
        <w:pStyle w:val="ListNumber"/>
        <w:numPr>
          <w:ilvl w:val="1"/>
          <w:numId w:val="5"/>
        </w:numPr>
        <w:rPr>
          <w:lang w:val="es-ES"/>
        </w:rPr>
      </w:pPr>
      <w:r w:rsidRPr="6FF04898">
        <w:rPr>
          <w:lang w:val="es-ES"/>
        </w:rPr>
        <w:t xml:space="preserve"> Creamos un nuevo </w:t>
      </w:r>
      <w:proofErr w:type="spellStart"/>
      <w:r w:rsidRPr="6FF04898">
        <w:rPr>
          <w:lang w:val="es-ES"/>
        </w:rPr>
        <w:t>intent</w:t>
      </w:r>
      <w:proofErr w:type="spellEnd"/>
      <w:r w:rsidRPr="6FF04898">
        <w:rPr>
          <w:lang w:val="es-ES"/>
        </w:rPr>
        <w:t xml:space="preserve">, para esto damos </w:t>
      </w:r>
      <w:proofErr w:type="spellStart"/>
      <w:proofErr w:type="gramStart"/>
      <w:r w:rsidRPr="6FF04898">
        <w:rPr>
          <w:lang w:val="es-ES"/>
        </w:rPr>
        <w:t>click</w:t>
      </w:r>
      <w:proofErr w:type="spellEnd"/>
      <w:proofErr w:type="gramEnd"/>
      <w:r w:rsidRPr="6FF04898">
        <w:rPr>
          <w:lang w:val="es-ES"/>
        </w:rPr>
        <w:t xml:space="preserve"> en </w:t>
      </w:r>
      <w:proofErr w:type="spellStart"/>
      <w:r w:rsidRPr="6FF04898">
        <w:rPr>
          <w:b/>
          <w:bCs/>
          <w:lang w:val="es-ES"/>
        </w:rPr>
        <w:t>Add</w:t>
      </w:r>
      <w:proofErr w:type="spellEnd"/>
      <w:r w:rsidRPr="6FF04898">
        <w:rPr>
          <w:b/>
          <w:bCs/>
          <w:lang w:val="es-ES"/>
        </w:rPr>
        <w:t xml:space="preserve"> </w:t>
      </w:r>
      <w:proofErr w:type="spellStart"/>
      <w:r w:rsidRPr="6FF04898">
        <w:rPr>
          <w:b/>
          <w:bCs/>
          <w:lang w:val="es-ES"/>
        </w:rPr>
        <w:t>Intent</w:t>
      </w:r>
      <w:proofErr w:type="spellEnd"/>
    </w:p>
    <w:p w14:paraId="72763EA6" w14:textId="4C643242" w:rsidR="00F74DB9" w:rsidRDefault="00382BE7" w:rsidP="00F74DB9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3AE8E9C4" wp14:editId="37262AC6">
            <wp:extent cx="3547533" cy="4697591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52599" cy="470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4FA8" w14:textId="20F5BF44" w:rsidR="00F74DB9" w:rsidRPr="00283FAB" w:rsidRDefault="6FF04898" w:rsidP="6FF04898">
      <w:pPr>
        <w:pStyle w:val="ListNumber"/>
        <w:numPr>
          <w:ilvl w:val="0"/>
          <w:numId w:val="0"/>
        </w:numPr>
        <w:ind w:left="1440"/>
        <w:rPr>
          <w:lang w:val="es-ES"/>
        </w:rPr>
      </w:pPr>
      <w:r w:rsidRPr="6FF04898">
        <w:rPr>
          <w:lang w:val="es-ES"/>
        </w:rPr>
        <w:t xml:space="preserve">Llenamos este </w:t>
      </w:r>
      <w:proofErr w:type="spellStart"/>
      <w:r w:rsidRPr="6FF04898">
        <w:rPr>
          <w:lang w:val="es-ES"/>
        </w:rPr>
        <w:t>Intent</w:t>
      </w:r>
      <w:proofErr w:type="spellEnd"/>
      <w:r w:rsidRPr="6FF04898">
        <w:rPr>
          <w:lang w:val="es-ES"/>
        </w:rPr>
        <w:t xml:space="preserve"> con enunciados de cómo nuestro usuario final preguntaría respecto a nuestros productos (t</w:t>
      </w:r>
      <w:r w:rsidR="00382BE7">
        <w:rPr>
          <w:lang w:val="es-ES"/>
        </w:rPr>
        <w:t>acos</w:t>
      </w:r>
      <w:r w:rsidRPr="6FF04898">
        <w:rPr>
          <w:lang w:val="es-ES"/>
        </w:rPr>
        <w:t>)</w:t>
      </w:r>
    </w:p>
    <w:p w14:paraId="0052A27F" w14:textId="7835568A" w:rsidR="00F74DB9" w:rsidRPr="002B1EA4" w:rsidRDefault="6FF04898" w:rsidP="6FF04898">
      <w:pPr>
        <w:pStyle w:val="ListNumber"/>
        <w:numPr>
          <w:ilvl w:val="1"/>
          <w:numId w:val="5"/>
        </w:numPr>
        <w:rPr>
          <w:lang w:val="es-ES"/>
        </w:rPr>
      </w:pPr>
      <w:r w:rsidRPr="6FF04898">
        <w:rPr>
          <w:lang w:val="es-ES"/>
        </w:rPr>
        <w:t xml:space="preserve">Pasamos a nuestra </w:t>
      </w:r>
      <w:proofErr w:type="spellStart"/>
      <w:r w:rsidRPr="6FF04898">
        <w:rPr>
          <w:lang w:val="es-ES"/>
        </w:rPr>
        <w:t>tab</w:t>
      </w:r>
      <w:proofErr w:type="spellEnd"/>
      <w:r w:rsidRPr="6FF04898">
        <w:rPr>
          <w:lang w:val="es-ES"/>
        </w:rPr>
        <w:t xml:space="preserve"> </w:t>
      </w:r>
      <w:proofErr w:type="spellStart"/>
      <w:r w:rsidRPr="6FF04898">
        <w:rPr>
          <w:b/>
          <w:bCs/>
          <w:lang w:val="es-ES"/>
        </w:rPr>
        <w:t>Entities</w:t>
      </w:r>
      <w:proofErr w:type="spellEnd"/>
      <w:r w:rsidRPr="6FF04898">
        <w:rPr>
          <w:lang w:val="es-ES"/>
        </w:rPr>
        <w:t xml:space="preserve">. En esta creamos una entidad dando </w:t>
      </w:r>
      <w:proofErr w:type="spellStart"/>
      <w:proofErr w:type="gramStart"/>
      <w:r w:rsidRPr="6FF04898">
        <w:rPr>
          <w:lang w:val="es-ES"/>
        </w:rPr>
        <w:t>click</w:t>
      </w:r>
      <w:proofErr w:type="spellEnd"/>
      <w:proofErr w:type="gramEnd"/>
      <w:r w:rsidRPr="6FF04898">
        <w:rPr>
          <w:lang w:val="es-ES"/>
        </w:rPr>
        <w:t xml:space="preserve"> en el botón </w:t>
      </w:r>
      <w:proofErr w:type="spellStart"/>
      <w:r w:rsidRPr="6FF04898">
        <w:rPr>
          <w:b/>
          <w:bCs/>
          <w:lang w:val="es-ES"/>
        </w:rPr>
        <w:t>Add</w:t>
      </w:r>
      <w:proofErr w:type="spellEnd"/>
      <w:r w:rsidRPr="6FF04898">
        <w:rPr>
          <w:b/>
          <w:bCs/>
          <w:lang w:val="es-ES"/>
        </w:rPr>
        <w:t xml:space="preserve"> </w:t>
      </w:r>
      <w:proofErr w:type="spellStart"/>
      <w:r w:rsidRPr="6FF04898">
        <w:rPr>
          <w:b/>
          <w:bCs/>
          <w:lang w:val="es-ES"/>
        </w:rPr>
        <w:t>entity</w:t>
      </w:r>
      <w:proofErr w:type="spellEnd"/>
    </w:p>
    <w:p w14:paraId="7D309A08" w14:textId="3B4C5B2E" w:rsidR="00F74DB9" w:rsidRDefault="008F00B3" w:rsidP="00F74DB9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8B0CE15" wp14:editId="492BF475">
                <wp:simplePos x="0" y="0"/>
                <wp:positionH relativeFrom="column">
                  <wp:posOffset>3064934</wp:posOffset>
                </wp:positionH>
                <wp:positionV relativeFrom="page">
                  <wp:posOffset>8644467</wp:posOffset>
                </wp:positionV>
                <wp:extent cx="677334" cy="245533"/>
                <wp:effectExtent l="0" t="0" r="27940" b="21590"/>
                <wp:wrapNone/>
                <wp:docPr id="1337323975" name="Frame 1337323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245533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Frame 1337323975" style="position:absolute;margin-left:241.35pt;margin-top:680.65pt;width:53.35pt;height:19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677334,245533" o:spid="_x0000_s1026" fillcolor="#5b9bd5 [3204]" strokecolor="#1f4d78 [1604]" strokeweight=".5pt" path="m,l677334,r,245533l,245533,,xm30692,30692r,184149l646642,214841r,-184149l30692,30692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" w14:anchorId="5311811A">
                <v:stroke joinstyle="miter"/>
                <v:path arrowok="t" o:connecttype="custom" o:connectlocs="0,0;677334,0;677334,245533;0,245533;0,0;30692,30692;30692,214841;646642,214841;646642,30692;30692,30692" o:connectangles="0,0,0,0,0,0,0,0,0,0"/>
                <w10:wrap anchory="page"/>
              </v:shape>
            </w:pict>
          </mc:Fallback>
        </mc:AlternateContent>
      </w:r>
      <w:r w:rsidR="00382BE7" w:rsidRPr="00E153FC">
        <w:rPr>
          <w:noProof/>
          <w:lang w:val="es-ES"/>
        </w:rPr>
        <w:t xml:space="preserve"> </w:t>
      </w:r>
      <w:r w:rsidR="00382BE7">
        <w:rPr>
          <w:noProof/>
        </w:rPr>
        <w:drawing>
          <wp:inline distT="0" distB="0" distL="0" distR="0" wp14:anchorId="03CAA790" wp14:editId="44C341DC">
            <wp:extent cx="4682067" cy="2584241"/>
            <wp:effectExtent l="0" t="0" r="4445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2684" cy="259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DB9" w:rsidRPr="651CDC8A">
        <w:rPr>
          <w:lang w:val="es-ES"/>
        </w:rPr>
        <w:t xml:space="preserve"> </w:t>
      </w:r>
    </w:p>
    <w:p w14:paraId="4C921214" w14:textId="487617B6" w:rsidR="00F74DB9" w:rsidRDefault="6FF04898" w:rsidP="6FF04898">
      <w:pPr>
        <w:pStyle w:val="ListNumber"/>
        <w:numPr>
          <w:ilvl w:val="1"/>
          <w:numId w:val="5"/>
        </w:numPr>
        <w:rPr>
          <w:lang w:val="es-ES"/>
        </w:rPr>
      </w:pPr>
      <w:r w:rsidRPr="6FF04898">
        <w:rPr>
          <w:lang w:val="es-ES"/>
        </w:rPr>
        <w:t xml:space="preserve">Creamos una </w:t>
      </w:r>
      <w:proofErr w:type="spellStart"/>
      <w:r w:rsidRPr="6FF04898">
        <w:rPr>
          <w:lang w:val="es-ES"/>
        </w:rPr>
        <w:t>entity</w:t>
      </w:r>
      <w:proofErr w:type="spellEnd"/>
      <w:r w:rsidRPr="6FF04898">
        <w:rPr>
          <w:lang w:val="es-ES"/>
        </w:rPr>
        <w:t xml:space="preserve"> para los productos qu</w:t>
      </w:r>
      <w:r w:rsidR="00382BE7">
        <w:rPr>
          <w:lang w:val="es-ES"/>
        </w:rPr>
        <w:t>e se ofrecen:</w:t>
      </w:r>
    </w:p>
    <w:p w14:paraId="1ACC6428" w14:textId="5FF8DB1F" w:rsidR="00F74DB9" w:rsidRDefault="00382BE7" w:rsidP="00F74DB9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B88AC2" wp14:editId="49472B24">
                <wp:simplePos x="0" y="0"/>
                <wp:positionH relativeFrom="column">
                  <wp:posOffset>999067</wp:posOffset>
                </wp:positionH>
                <wp:positionV relativeFrom="page">
                  <wp:posOffset>1684868</wp:posOffset>
                </wp:positionV>
                <wp:extent cx="660400" cy="254000"/>
                <wp:effectExtent l="0" t="0" r="25400" b="12700"/>
                <wp:wrapNone/>
                <wp:docPr id="1337323977" name="Frame 1337323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254000"/>
                        </a:xfrm>
                        <a:prstGeom prst="fram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Frame 1337323977" style="position:absolute;margin-left:78.65pt;margin-top:132.65pt;width:52pt;height:20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660400,254000" o:spid="_x0000_s1026" fillcolor="#5b9bd5 [3204]" strokecolor="#1f4d78 [1604]" strokeweight=".5pt" path="m,l660400,r,254000l,254000,,xm31750,31750r,190500l628650,222250r,-190500l31750,31750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" w14:anchorId="2A39D3D8">
                <v:stroke joinstyle="miter"/>
                <v:path arrowok="t" o:connecttype="custom" o:connectlocs="0,0;660400,0;660400,254000;0,254000;0,0;31750,31750;31750,222250;628650,222250;628650,31750;31750,31750" o:connectangles="0,0,0,0,0,0,0,0,0,0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D2904C0" wp14:editId="1CB206CD">
                <wp:simplePos x="0" y="0"/>
                <wp:positionH relativeFrom="column">
                  <wp:posOffset>948267</wp:posOffset>
                </wp:positionH>
                <wp:positionV relativeFrom="page">
                  <wp:posOffset>2523067</wp:posOffset>
                </wp:positionV>
                <wp:extent cx="4622800" cy="982133"/>
                <wp:effectExtent l="0" t="0" r="25400" b="27940"/>
                <wp:wrapNone/>
                <wp:docPr id="1337323979" name="Frame 1337323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2800" cy="982133"/>
                        </a:xfrm>
                        <a:prstGeom prst="frame">
                          <a:avLst>
                            <a:gd name="adj1" fmla="val 6126"/>
                          </a:avLst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Frame 1337323979" style="position:absolute;margin-left:74.65pt;margin-top:198.65pt;width:364pt;height:77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22800,982133" o:spid="_x0000_s1026" fillcolor="#5b9bd5 [3204]" strokecolor="#1f4d78 [1604]" strokeweight=".5pt" path="m,l4622800,r,982133l,982133,,xm60165,60165r,861803l4562635,921968r,-861803l60165,60165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" w14:anchorId="18AAFFFF">
                <v:stroke joinstyle="miter"/>
                <v:path arrowok="t" o:connecttype="custom" o:connectlocs="0,0;4622800,0;4622800,982133;0,982133;0,0;60165,60165;60165,921968;4562635,921968;4562635,60165;60165,60165" o:connectangles="0,0,0,0,0,0,0,0,0,0"/>
                <w10:wrap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0EECA2" wp14:editId="0ADB1ED8">
            <wp:extent cx="4758267" cy="2948363"/>
            <wp:effectExtent l="0" t="0" r="4445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8049" cy="295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168B" w14:textId="2CBCB860" w:rsidR="00F74DB9" w:rsidRDefault="00F74DB9" w:rsidP="00F74DB9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  <w:szCs w:val="24"/>
        </w:rPr>
        <w:drawing>
          <wp:inline distT="0" distB="0" distL="0" distR="0" wp14:anchorId="1D283B72" wp14:editId="5EFA12C4">
            <wp:extent cx="3361608" cy="1821940"/>
            <wp:effectExtent l="0" t="0" r="0" b="6985"/>
            <wp:docPr id="1337323993" name="Picture 133732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8-06-26 at 4.51.26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058" cy="183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A5F8" w14:textId="499E392B" w:rsidR="00F74DB9" w:rsidRPr="00212FE5" w:rsidRDefault="6FF04898" w:rsidP="6FF04898">
      <w:pPr>
        <w:pStyle w:val="ListNumber"/>
        <w:numPr>
          <w:ilvl w:val="1"/>
          <w:numId w:val="5"/>
        </w:numPr>
        <w:rPr>
          <w:lang w:val="es-ES"/>
        </w:rPr>
      </w:pPr>
      <w:r w:rsidRPr="6FF04898">
        <w:rPr>
          <w:lang w:val="es-ES"/>
        </w:rPr>
        <w:t xml:space="preserve">Nos vamos a </w:t>
      </w:r>
      <w:proofErr w:type="spellStart"/>
      <w:r w:rsidRPr="6FF04898">
        <w:rPr>
          <w:lang w:val="es-ES"/>
        </w:rPr>
        <w:t>system</w:t>
      </w:r>
      <w:proofErr w:type="spellEnd"/>
      <w:r w:rsidRPr="6FF04898">
        <w:rPr>
          <w:lang w:val="es-ES"/>
        </w:rPr>
        <w:t xml:space="preserve"> </w:t>
      </w:r>
      <w:proofErr w:type="spellStart"/>
      <w:r w:rsidRPr="6FF04898">
        <w:rPr>
          <w:lang w:val="es-ES"/>
        </w:rPr>
        <w:t>entities</w:t>
      </w:r>
      <w:proofErr w:type="spellEnd"/>
      <w:r w:rsidRPr="6FF04898">
        <w:rPr>
          <w:lang w:val="es-ES"/>
        </w:rPr>
        <w:t xml:space="preserve"> y activamos </w:t>
      </w:r>
      <w:r w:rsidRPr="6FF04898">
        <w:rPr>
          <w:b/>
          <w:bCs/>
          <w:lang w:val="es-ES"/>
        </w:rPr>
        <w:t>@</w:t>
      </w:r>
      <w:proofErr w:type="spellStart"/>
      <w:r w:rsidR="00382BE7">
        <w:rPr>
          <w:b/>
          <w:bCs/>
          <w:lang w:val="es-ES"/>
        </w:rPr>
        <w:t>sys-number</w:t>
      </w:r>
      <w:proofErr w:type="spellEnd"/>
      <w:r w:rsidR="00382BE7">
        <w:rPr>
          <w:b/>
          <w:bCs/>
          <w:lang w:val="es-ES"/>
        </w:rPr>
        <w:t>:</w:t>
      </w:r>
    </w:p>
    <w:p w14:paraId="12BCDBE9" w14:textId="0DFBDCC6" w:rsidR="00F74DB9" w:rsidRDefault="00382BE7" w:rsidP="00F74DB9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</w:rPr>
        <w:drawing>
          <wp:inline distT="0" distB="0" distL="0" distR="0" wp14:anchorId="125155AC" wp14:editId="502F8215">
            <wp:extent cx="4396317" cy="2820046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7327" cy="282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31B0" w14:textId="024D5A4E" w:rsidR="00F74DB9" w:rsidRPr="00682028" w:rsidRDefault="6FF04898" w:rsidP="6FF04898">
      <w:pPr>
        <w:pStyle w:val="ListNumber"/>
        <w:numPr>
          <w:ilvl w:val="1"/>
          <w:numId w:val="5"/>
        </w:numPr>
        <w:rPr>
          <w:lang w:val="es-ES"/>
        </w:rPr>
      </w:pPr>
      <w:r w:rsidRPr="6FF04898">
        <w:rPr>
          <w:lang w:val="es-ES"/>
        </w:rPr>
        <w:t xml:space="preserve">Posteriormente nos pasamos a nuestra ventana </w:t>
      </w:r>
      <w:r w:rsidRPr="6FF04898">
        <w:rPr>
          <w:b/>
          <w:bCs/>
          <w:lang w:val="es-ES"/>
        </w:rPr>
        <w:t xml:space="preserve">Diálogo </w:t>
      </w:r>
      <w:r w:rsidRPr="6FF04898">
        <w:rPr>
          <w:lang w:val="es-ES"/>
        </w:rPr>
        <w:t xml:space="preserve">y damos </w:t>
      </w:r>
      <w:proofErr w:type="spellStart"/>
      <w:proofErr w:type="gramStart"/>
      <w:r w:rsidRPr="6FF04898">
        <w:rPr>
          <w:lang w:val="es-ES"/>
        </w:rPr>
        <w:t>click</w:t>
      </w:r>
      <w:proofErr w:type="spellEnd"/>
      <w:proofErr w:type="gramEnd"/>
      <w:r w:rsidRPr="6FF04898">
        <w:rPr>
          <w:lang w:val="es-ES"/>
        </w:rPr>
        <w:t xml:space="preserve"> en </w:t>
      </w:r>
      <w:proofErr w:type="spellStart"/>
      <w:r w:rsidRPr="6FF04898">
        <w:rPr>
          <w:b/>
          <w:bCs/>
          <w:lang w:val="es-ES"/>
        </w:rPr>
        <w:t>Create</w:t>
      </w:r>
      <w:proofErr w:type="spellEnd"/>
    </w:p>
    <w:p w14:paraId="1678280C" w14:textId="2B67A4AA" w:rsidR="00F74DB9" w:rsidRDefault="6FF04898" w:rsidP="6FF04898">
      <w:pPr>
        <w:pStyle w:val="ListNumber"/>
        <w:numPr>
          <w:ilvl w:val="0"/>
          <w:numId w:val="0"/>
        </w:numPr>
        <w:ind w:left="1080"/>
        <w:outlineLvl w:val="0"/>
        <w:rPr>
          <w:b/>
          <w:bCs/>
          <w:lang w:val="es-ES"/>
        </w:rPr>
      </w:pPr>
      <w:proofErr w:type="spellStart"/>
      <w:r w:rsidRPr="6FF04898">
        <w:rPr>
          <w:b/>
          <w:bCs/>
          <w:lang w:val="es-ES"/>
        </w:rPr>
        <w:lastRenderedPageBreak/>
        <w:t>Dialog</w:t>
      </w:r>
      <w:proofErr w:type="spellEnd"/>
      <w:r w:rsidRPr="6FF04898">
        <w:rPr>
          <w:b/>
          <w:bCs/>
          <w:lang w:val="es-ES"/>
        </w:rPr>
        <w:t>:</w:t>
      </w:r>
    </w:p>
    <w:p w14:paraId="4224D23E" w14:textId="7A32362F" w:rsidR="00382BE7" w:rsidRPr="00CC43A0" w:rsidRDefault="00382BE7" w:rsidP="00382BE7">
      <w:pPr>
        <w:pStyle w:val="ListNumber"/>
        <w:numPr>
          <w:ilvl w:val="0"/>
          <w:numId w:val="0"/>
        </w:numPr>
        <w:ind w:left="1080" w:firstLine="360"/>
        <w:outlineLvl w:val="0"/>
        <w:rPr>
          <w:bCs/>
          <w:lang w:val="es-ES"/>
        </w:rPr>
      </w:pPr>
      <w:r w:rsidRPr="00CC43A0">
        <w:rPr>
          <w:noProof/>
        </w:rPr>
        <w:drawing>
          <wp:inline distT="0" distB="0" distL="0" distR="0" wp14:anchorId="2F469EE4" wp14:editId="6D30B2FF">
            <wp:extent cx="3852333" cy="307290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6215" cy="307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A41B" w14:textId="214BCF42" w:rsidR="00CC43A0" w:rsidRDefault="00CC43A0" w:rsidP="00CC43A0">
      <w:pPr>
        <w:pStyle w:val="ListNumber"/>
        <w:numPr>
          <w:ilvl w:val="1"/>
          <w:numId w:val="5"/>
        </w:numPr>
        <w:outlineLvl w:val="0"/>
        <w:rPr>
          <w:b/>
          <w:bCs/>
          <w:lang w:val="es-ES"/>
        </w:rPr>
      </w:pPr>
      <w:r w:rsidRPr="00CC43A0">
        <w:rPr>
          <w:bCs/>
          <w:lang w:val="es-ES"/>
        </w:rPr>
        <w:t xml:space="preserve">Posteriormente daremos </w:t>
      </w:r>
      <w:proofErr w:type="spellStart"/>
      <w:proofErr w:type="gramStart"/>
      <w:r w:rsidRPr="00CC43A0">
        <w:rPr>
          <w:bCs/>
          <w:lang w:val="es-ES"/>
        </w:rPr>
        <w:t>click</w:t>
      </w:r>
      <w:proofErr w:type="spellEnd"/>
      <w:proofErr w:type="gramEnd"/>
      <w:r w:rsidRPr="00CC43A0">
        <w:rPr>
          <w:bCs/>
          <w:lang w:val="es-ES"/>
        </w:rPr>
        <w:t xml:space="preserve"> en</w:t>
      </w:r>
      <w:r>
        <w:rPr>
          <w:b/>
          <w:bCs/>
          <w:lang w:val="es-ES"/>
        </w:rPr>
        <w:t xml:space="preserve"> “</w:t>
      </w:r>
      <w:proofErr w:type="spellStart"/>
      <w:r>
        <w:rPr>
          <w:b/>
          <w:bCs/>
          <w:lang w:val="es-ES"/>
        </w:rPr>
        <w:t>Add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node</w:t>
      </w:r>
      <w:proofErr w:type="spellEnd"/>
      <w:r>
        <w:rPr>
          <w:b/>
          <w:bCs/>
          <w:lang w:val="es-ES"/>
        </w:rPr>
        <w:t>”</w:t>
      </w:r>
    </w:p>
    <w:p w14:paraId="51DBD988" w14:textId="4421AE90" w:rsidR="00CC43A0" w:rsidRPr="004365A8" w:rsidRDefault="00CC43A0" w:rsidP="00CC43A0">
      <w:pPr>
        <w:pStyle w:val="ListNumber"/>
        <w:numPr>
          <w:ilvl w:val="0"/>
          <w:numId w:val="0"/>
        </w:numPr>
        <w:ind w:left="1440"/>
        <w:outlineLvl w:val="0"/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5B32A0C7" wp14:editId="404EE3A9">
            <wp:extent cx="1181100" cy="4000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189F" w14:textId="5D2C123F" w:rsidR="00F74DB9" w:rsidRDefault="6FF04898" w:rsidP="6FF04898">
      <w:pPr>
        <w:pStyle w:val="ListNumber"/>
        <w:numPr>
          <w:ilvl w:val="1"/>
          <w:numId w:val="5"/>
        </w:numPr>
        <w:rPr>
          <w:lang w:val="es-ES"/>
        </w:rPr>
      </w:pPr>
      <w:r w:rsidRPr="6FF04898">
        <w:rPr>
          <w:lang w:val="es-ES"/>
        </w:rPr>
        <w:t xml:space="preserve">Damos </w:t>
      </w:r>
      <w:proofErr w:type="spellStart"/>
      <w:proofErr w:type="gramStart"/>
      <w:r w:rsidRPr="6FF04898">
        <w:rPr>
          <w:lang w:val="es-ES"/>
        </w:rPr>
        <w:t>click</w:t>
      </w:r>
      <w:proofErr w:type="spellEnd"/>
      <w:proofErr w:type="gramEnd"/>
      <w:r w:rsidRPr="6FF04898">
        <w:rPr>
          <w:lang w:val="es-ES"/>
        </w:rPr>
        <w:t xml:space="preserve"> al nodo creado y le ponemos el nombre de “</w:t>
      </w:r>
      <w:r w:rsidR="00382BE7">
        <w:rPr>
          <w:lang w:val="es-ES"/>
        </w:rPr>
        <w:t>Catalogo</w:t>
      </w:r>
      <w:r w:rsidRPr="6FF04898">
        <w:rPr>
          <w:lang w:val="es-ES"/>
        </w:rPr>
        <w:t>”</w:t>
      </w:r>
      <w:r w:rsidR="00CC43A0">
        <w:rPr>
          <w:lang w:val="es-ES"/>
        </w:rPr>
        <w:t>:</w:t>
      </w:r>
    </w:p>
    <w:p w14:paraId="7EC4E5F5" w14:textId="1971F2E7" w:rsidR="00CC43A0" w:rsidRDefault="00CC43A0" w:rsidP="00CC43A0">
      <w:pPr>
        <w:pStyle w:val="ListNumber"/>
        <w:numPr>
          <w:ilvl w:val="0"/>
          <w:numId w:val="0"/>
        </w:numPr>
        <w:ind w:left="1440"/>
        <w:rPr>
          <w:lang w:val="es-ES"/>
        </w:rPr>
      </w:pPr>
      <w:r>
        <w:rPr>
          <w:noProof/>
        </w:rPr>
        <w:drawing>
          <wp:inline distT="0" distB="0" distL="0" distR="0" wp14:anchorId="438058D7" wp14:editId="2DDD108A">
            <wp:extent cx="4019550" cy="9239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7C8E" w14:textId="60D59DC9" w:rsidR="00CC43A0" w:rsidRDefault="00CC43A0" w:rsidP="6FF04898">
      <w:pPr>
        <w:pStyle w:val="ListNumber"/>
        <w:numPr>
          <w:ilvl w:val="1"/>
          <w:numId w:val="5"/>
        </w:numPr>
        <w:rPr>
          <w:lang w:val="es-ES"/>
        </w:rPr>
      </w:pPr>
      <w:r>
        <w:rPr>
          <w:lang w:val="es-ES"/>
        </w:rPr>
        <w:t xml:space="preserve">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el botón de </w:t>
      </w:r>
      <w:proofErr w:type="spellStart"/>
      <w:r w:rsidRPr="00CC43A0">
        <w:rPr>
          <w:b/>
          <w:lang w:val="es-ES"/>
        </w:rPr>
        <w:t>Customize</w:t>
      </w:r>
      <w:proofErr w:type="spellEnd"/>
      <w:r>
        <w:rPr>
          <w:lang w:val="es-ES"/>
        </w:rPr>
        <w:t xml:space="preserve"> y habilitamos </w:t>
      </w:r>
      <w:proofErr w:type="spellStart"/>
      <w:r w:rsidRPr="00CC43A0">
        <w:rPr>
          <w:b/>
          <w:lang w:val="es-ES"/>
        </w:rPr>
        <w:t>Multiple</w:t>
      </w:r>
      <w:proofErr w:type="spellEnd"/>
      <w:r w:rsidRPr="00CC43A0">
        <w:rPr>
          <w:b/>
          <w:lang w:val="es-ES"/>
        </w:rPr>
        <w:t xml:space="preserve"> response</w:t>
      </w:r>
      <w:r>
        <w:rPr>
          <w:lang w:val="es-ES"/>
        </w:rPr>
        <w:t>:</w:t>
      </w:r>
    </w:p>
    <w:p w14:paraId="575EA303" w14:textId="7E130A06" w:rsidR="00CC43A0" w:rsidRDefault="00CC43A0" w:rsidP="00CC43A0">
      <w:pPr>
        <w:pStyle w:val="ListNumber"/>
        <w:numPr>
          <w:ilvl w:val="0"/>
          <w:numId w:val="0"/>
        </w:numPr>
        <w:ind w:left="720" w:firstLine="720"/>
        <w:rPr>
          <w:lang w:val="es-ES"/>
        </w:rPr>
      </w:pPr>
      <w:r>
        <w:rPr>
          <w:noProof/>
        </w:rPr>
        <w:drawing>
          <wp:inline distT="0" distB="0" distL="0" distR="0" wp14:anchorId="5051F90E" wp14:editId="73CC7269">
            <wp:extent cx="1009650" cy="457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787F" w14:textId="33D4C5C7" w:rsidR="00CC43A0" w:rsidRDefault="00CC43A0" w:rsidP="00CC43A0">
      <w:pPr>
        <w:pStyle w:val="ListNumber"/>
        <w:numPr>
          <w:ilvl w:val="0"/>
          <w:numId w:val="0"/>
        </w:numPr>
        <w:ind w:left="720" w:firstLine="72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4B4204A" wp14:editId="1E74FDCE">
            <wp:extent cx="3725333" cy="3732814"/>
            <wp:effectExtent l="0" t="0" r="889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4176" cy="37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E92A" w14:textId="284DE46C" w:rsidR="00F74DB9" w:rsidRPr="00C7716D" w:rsidRDefault="6FF04898" w:rsidP="00CC43A0">
      <w:pPr>
        <w:pStyle w:val="ListNumber"/>
        <w:numPr>
          <w:ilvl w:val="1"/>
          <w:numId w:val="5"/>
        </w:numPr>
        <w:rPr>
          <w:szCs w:val="24"/>
          <w:lang w:val="es-ES"/>
        </w:rPr>
      </w:pPr>
      <w:r w:rsidRPr="00CC43A0">
        <w:rPr>
          <w:lang w:val="es-ES"/>
        </w:rPr>
        <w:t xml:space="preserve">En el condicional seleccionamos </w:t>
      </w:r>
      <w:r w:rsidR="00CC43A0" w:rsidRPr="00CC43A0">
        <w:rPr>
          <w:lang w:val="es-ES"/>
        </w:rPr>
        <w:t xml:space="preserve">la intención </w:t>
      </w:r>
      <w:r w:rsidRPr="00CC43A0">
        <w:rPr>
          <w:b/>
          <w:i/>
          <w:lang w:val="es-ES"/>
        </w:rPr>
        <w:t>#</w:t>
      </w:r>
      <w:r w:rsidR="00382BE7" w:rsidRPr="00CC43A0">
        <w:rPr>
          <w:b/>
          <w:i/>
          <w:lang w:val="es-ES"/>
        </w:rPr>
        <w:t>Catalogo</w:t>
      </w:r>
      <w:r w:rsidR="00382BE7" w:rsidRPr="00CC43A0">
        <w:rPr>
          <w:lang w:val="es-ES"/>
        </w:rPr>
        <w:t xml:space="preserve"> que creamos previamente.</w:t>
      </w:r>
    </w:p>
    <w:p w14:paraId="4F40CE16" w14:textId="20654DCF" w:rsidR="00C7716D" w:rsidRPr="00CC43A0" w:rsidRDefault="00C7716D" w:rsidP="00C7716D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</w:rPr>
        <w:drawing>
          <wp:inline distT="0" distB="0" distL="0" distR="0" wp14:anchorId="6966CFDE" wp14:editId="1C92339B">
            <wp:extent cx="4708525" cy="3633519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1731" cy="363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0D3E" w14:textId="77777777" w:rsidR="00CC43A0" w:rsidRPr="00CC43A0" w:rsidRDefault="00CC43A0" w:rsidP="00CC43A0">
      <w:pPr>
        <w:pStyle w:val="ListNumber"/>
        <w:numPr>
          <w:ilvl w:val="0"/>
          <w:numId w:val="0"/>
        </w:numPr>
        <w:ind w:left="720"/>
        <w:rPr>
          <w:szCs w:val="24"/>
          <w:lang w:val="es-ES"/>
        </w:rPr>
      </w:pPr>
    </w:p>
    <w:p w14:paraId="28A4CEBE" w14:textId="1F5EE5D8" w:rsidR="00F74DB9" w:rsidRDefault="00C7716D" w:rsidP="6FF04898">
      <w:pPr>
        <w:pStyle w:val="ListNumber"/>
        <w:numPr>
          <w:ilvl w:val="1"/>
          <w:numId w:val="5"/>
        </w:numPr>
        <w:rPr>
          <w:lang w:val="es-ES"/>
        </w:rPr>
      </w:pPr>
      <w:r>
        <w:rPr>
          <w:lang w:val="es-ES"/>
        </w:rPr>
        <w:lastRenderedPageBreak/>
        <w:t xml:space="preserve">Agregamos debajo del texto </w:t>
      </w:r>
      <w:r w:rsidRPr="00C7716D">
        <w:rPr>
          <w:i/>
          <w:lang w:val="es-ES"/>
        </w:rPr>
        <w:t>“</w:t>
      </w:r>
      <w:proofErr w:type="spellStart"/>
      <w:r w:rsidRPr="00C7716D">
        <w:rPr>
          <w:i/>
          <w:lang w:val="es-ES"/>
        </w:rPr>
        <w:t>If</w:t>
      </w:r>
      <w:proofErr w:type="spellEnd"/>
      <w:r w:rsidRPr="00C7716D">
        <w:rPr>
          <w:i/>
          <w:lang w:val="es-ES"/>
        </w:rPr>
        <w:t xml:space="preserve"> </w:t>
      </w:r>
      <w:proofErr w:type="spellStart"/>
      <w:r w:rsidRPr="00C7716D">
        <w:rPr>
          <w:i/>
          <w:lang w:val="es-ES"/>
        </w:rPr>
        <w:t>assistant</w:t>
      </w:r>
      <w:proofErr w:type="spellEnd"/>
      <w:r w:rsidRPr="00C7716D">
        <w:rPr>
          <w:i/>
          <w:lang w:val="es-ES"/>
        </w:rPr>
        <w:t xml:space="preserve"> </w:t>
      </w:r>
      <w:proofErr w:type="spellStart"/>
      <w:r w:rsidRPr="00C7716D">
        <w:rPr>
          <w:i/>
          <w:lang w:val="es-ES"/>
        </w:rPr>
        <w:t>recognizes</w:t>
      </w:r>
      <w:proofErr w:type="spellEnd"/>
      <w:r w:rsidRPr="00C7716D">
        <w:rPr>
          <w:i/>
          <w:lang w:val="es-ES"/>
        </w:rPr>
        <w:t xml:space="preserve">” </w:t>
      </w:r>
      <w:r>
        <w:rPr>
          <w:lang w:val="es-ES"/>
        </w:rPr>
        <w:t xml:space="preserve">la condición </w:t>
      </w:r>
      <w:proofErr w:type="spellStart"/>
      <w:r w:rsidRPr="00C7716D">
        <w:rPr>
          <w:b/>
          <w:lang w:val="es-ES"/>
        </w:rPr>
        <w:t>anything_else</w:t>
      </w:r>
      <w:proofErr w:type="spellEnd"/>
      <w:r w:rsidR="000F7579">
        <w:rPr>
          <w:b/>
          <w:lang w:val="es-ES"/>
        </w:rPr>
        <w:t xml:space="preserve">, </w:t>
      </w:r>
      <w:r w:rsidR="000F7579">
        <w:rPr>
          <w:lang w:val="es-ES"/>
        </w:rPr>
        <w:t>y debajo del texto “</w:t>
      </w:r>
      <w:proofErr w:type="spellStart"/>
      <w:r w:rsidR="000F7579">
        <w:rPr>
          <w:lang w:val="es-ES"/>
        </w:rPr>
        <w:t>Respond</w:t>
      </w:r>
      <w:proofErr w:type="spellEnd"/>
      <w:r w:rsidR="000F7579">
        <w:rPr>
          <w:lang w:val="es-ES"/>
        </w:rPr>
        <w:t xml:space="preserve"> </w:t>
      </w:r>
      <w:proofErr w:type="spellStart"/>
      <w:r w:rsidR="000F7579">
        <w:rPr>
          <w:lang w:val="es-ES"/>
        </w:rPr>
        <w:t>with</w:t>
      </w:r>
      <w:proofErr w:type="spellEnd"/>
      <w:r w:rsidR="000F7579">
        <w:rPr>
          <w:lang w:val="es-ES"/>
        </w:rPr>
        <w:t>” agregamos la respuesta que indique los productos que tiene la taquería</w:t>
      </w:r>
      <w:r>
        <w:rPr>
          <w:lang w:val="es-ES"/>
        </w:rPr>
        <w:t>:</w:t>
      </w:r>
    </w:p>
    <w:p w14:paraId="16A44499" w14:textId="32C824A6" w:rsidR="000F7579" w:rsidRDefault="000F7579" w:rsidP="000F7579">
      <w:pPr>
        <w:pStyle w:val="ListNumber"/>
        <w:numPr>
          <w:ilvl w:val="0"/>
          <w:numId w:val="0"/>
        </w:numPr>
        <w:ind w:left="1080" w:firstLine="360"/>
        <w:rPr>
          <w:lang w:val="es-ES"/>
        </w:rPr>
      </w:pPr>
      <w:r>
        <w:rPr>
          <w:noProof/>
        </w:rPr>
        <w:drawing>
          <wp:inline distT="0" distB="0" distL="0" distR="0" wp14:anchorId="2A1A7158" wp14:editId="537B0DAA">
            <wp:extent cx="6010275" cy="5334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D1BE" w14:textId="2643C178" w:rsidR="000F7579" w:rsidRDefault="000F7579" w:rsidP="000F7579">
      <w:pPr>
        <w:pStyle w:val="ListNumber"/>
        <w:numPr>
          <w:ilvl w:val="1"/>
          <w:numId w:val="5"/>
        </w:numPr>
        <w:rPr>
          <w:lang w:val="es-ES"/>
        </w:rPr>
      </w:pPr>
      <w:r>
        <w:rPr>
          <w:lang w:val="es-ES"/>
        </w:rPr>
        <w:t xml:space="preserve">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</w:t>
      </w:r>
      <w:proofErr w:type="spellStart"/>
      <w:r w:rsidRPr="000F7579">
        <w:rPr>
          <w:b/>
          <w:lang w:val="es-ES"/>
        </w:rPr>
        <w:t>Add</w:t>
      </w:r>
      <w:proofErr w:type="spellEnd"/>
      <w:r w:rsidRPr="000F7579">
        <w:rPr>
          <w:b/>
          <w:lang w:val="es-ES"/>
        </w:rPr>
        <w:t xml:space="preserve"> response</w:t>
      </w:r>
      <w:r>
        <w:rPr>
          <w:lang w:val="es-ES"/>
        </w:rPr>
        <w:t xml:space="preserve"> para agregar una nueva variación de respuesta: </w:t>
      </w:r>
    </w:p>
    <w:p w14:paraId="1061D298" w14:textId="4538A0A9" w:rsidR="000F7579" w:rsidRDefault="000F7579" w:rsidP="000F7579">
      <w:pPr>
        <w:pStyle w:val="ListNumber"/>
        <w:numPr>
          <w:ilvl w:val="0"/>
          <w:numId w:val="0"/>
        </w:numPr>
        <w:ind w:left="1440"/>
        <w:rPr>
          <w:lang w:val="es-ES"/>
        </w:rPr>
      </w:pPr>
      <w:r>
        <w:rPr>
          <w:noProof/>
        </w:rPr>
        <w:drawing>
          <wp:inline distT="0" distB="0" distL="0" distR="0" wp14:anchorId="231163D2" wp14:editId="6D2F28AF">
            <wp:extent cx="6086475" cy="4857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8270" w14:textId="019F0A71" w:rsidR="000F7579" w:rsidRDefault="000F7579" w:rsidP="000F7579">
      <w:pPr>
        <w:pStyle w:val="ListNumber"/>
        <w:numPr>
          <w:ilvl w:val="1"/>
          <w:numId w:val="5"/>
        </w:numPr>
        <w:rPr>
          <w:lang w:val="es-ES"/>
        </w:rPr>
      </w:pPr>
      <w:r>
        <w:rPr>
          <w:lang w:val="es-ES"/>
        </w:rPr>
        <w:t xml:space="preserve">Agregamos debajo del texto </w:t>
      </w:r>
      <w:r w:rsidRPr="00C7716D">
        <w:rPr>
          <w:i/>
          <w:lang w:val="es-ES"/>
        </w:rPr>
        <w:t>“</w:t>
      </w:r>
      <w:proofErr w:type="spellStart"/>
      <w:r w:rsidRPr="00C7716D">
        <w:rPr>
          <w:i/>
          <w:lang w:val="es-ES"/>
        </w:rPr>
        <w:t>If</w:t>
      </w:r>
      <w:proofErr w:type="spellEnd"/>
      <w:r w:rsidRPr="00C7716D">
        <w:rPr>
          <w:i/>
          <w:lang w:val="es-ES"/>
        </w:rPr>
        <w:t xml:space="preserve"> </w:t>
      </w:r>
      <w:proofErr w:type="spellStart"/>
      <w:r w:rsidRPr="00C7716D">
        <w:rPr>
          <w:i/>
          <w:lang w:val="es-ES"/>
        </w:rPr>
        <w:t>assistant</w:t>
      </w:r>
      <w:proofErr w:type="spellEnd"/>
      <w:r w:rsidRPr="00C7716D">
        <w:rPr>
          <w:i/>
          <w:lang w:val="es-ES"/>
        </w:rPr>
        <w:t xml:space="preserve"> </w:t>
      </w:r>
      <w:proofErr w:type="spellStart"/>
      <w:r w:rsidRPr="00C7716D">
        <w:rPr>
          <w:i/>
          <w:lang w:val="es-ES"/>
        </w:rPr>
        <w:t>recognizes</w:t>
      </w:r>
      <w:proofErr w:type="spellEnd"/>
      <w:r w:rsidRPr="00C7716D">
        <w:rPr>
          <w:i/>
          <w:lang w:val="es-ES"/>
        </w:rPr>
        <w:t xml:space="preserve">” </w:t>
      </w:r>
      <w:r>
        <w:rPr>
          <w:lang w:val="es-ES"/>
        </w:rPr>
        <w:t xml:space="preserve">la condición </w:t>
      </w:r>
      <w:r>
        <w:rPr>
          <w:b/>
          <w:lang w:val="es-ES"/>
        </w:rPr>
        <w:t>@</w:t>
      </w:r>
      <w:proofErr w:type="spellStart"/>
      <w:proofErr w:type="gramStart"/>
      <w:r>
        <w:rPr>
          <w:b/>
          <w:lang w:val="es-ES"/>
        </w:rPr>
        <w:t>Taco:Pastor</w:t>
      </w:r>
      <w:proofErr w:type="spellEnd"/>
      <w:proofErr w:type="gramEnd"/>
      <w:r>
        <w:rPr>
          <w:b/>
          <w:lang w:val="es-ES"/>
        </w:rPr>
        <w:t xml:space="preserve">, </w:t>
      </w:r>
      <w:r>
        <w:rPr>
          <w:lang w:val="es-ES"/>
        </w:rPr>
        <w:t>y debajo del texto “</w:t>
      </w:r>
      <w:proofErr w:type="spellStart"/>
      <w:r>
        <w:rPr>
          <w:lang w:val="es-ES"/>
        </w:rPr>
        <w:t>Respond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with</w:t>
      </w:r>
      <w:proofErr w:type="spellEnd"/>
      <w:r>
        <w:rPr>
          <w:lang w:val="es-ES"/>
        </w:rPr>
        <w:t>” agregamos la respuesta que indique los si contamos con el producto indicado:</w:t>
      </w:r>
    </w:p>
    <w:p w14:paraId="28783A34" w14:textId="6294D714" w:rsidR="000F7579" w:rsidRDefault="000F7579" w:rsidP="000F7579">
      <w:pPr>
        <w:pStyle w:val="ListNumber"/>
        <w:numPr>
          <w:ilvl w:val="0"/>
          <w:numId w:val="0"/>
        </w:numPr>
        <w:ind w:left="1080"/>
        <w:rPr>
          <w:lang w:val="es-ES"/>
        </w:rPr>
      </w:pPr>
      <w:r>
        <w:rPr>
          <w:noProof/>
        </w:rPr>
        <w:drawing>
          <wp:inline distT="0" distB="0" distL="0" distR="0" wp14:anchorId="3F0316C3" wp14:editId="748D0F67">
            <wp:extent cx="6134100" cy="5905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A96F" w14:textId="7DBE3867" w:rsidR="000F7579" w:rsidRDefault="000F7579">
      <w:pPr>
        <w:rPr>
          <w:rFonts w:eastAsiaTheme="minorEastAsia"/>
          <w:color w:val="3B3838" w:themeColor="background2" w:themeShade="40"/>
          <w:sz w:val="24"/>
          <w:szCs w:val="24"/>
          <w:lang w:val="es-ES"/>
        </w:rPr>
      </w:pPr>
      <w:r>
        <w:rPr>
          <w:szCs w:val="24"/>
          <w:lang w:val="es-ES"/>
        </w:rPr>
        <w:br w:type="page"/>
      </w:r>
    </w:p>
    <w:p w14:paraId="0586CBAC" w14:textId="306A7FD6" w:rsidR="00F74DB9" w:rsidRPr="00963DF6" w:rsidRDefault="000F7579" w:rsidP="000F7579">
      <w:pPr>
        <w:pStyle w:val="ListNumber"/>
        <w:numPr>
          <w:ilvl w:val="0"/>
          <w:numId w:val="0"/>
        </w:numPr>
        <w:ind w:left="1368" w:hanging="360"/>
        <w:rPr>
          <w:b/>
          <w:sz w:val="32"/>
          <w:szCs w:val="24"/>
          <w:lang w:val="es-ES"/>
        </w:rPr>
      </w:pPr>
      <w:r w:rsidRPr="00963DF6">
        <w:rPr>
          <w:b/>
          <w:sz w:val="32"/>
          <w:szCs w:val="24"/>
          <w:lang w:val="es-ES"/>
        </w:rPr>
        <w:lastRenderedPageBreak/>
        <w:t>Despliegue en interfaz</w:t>
      </w:r>
    </w:p>
    <w:p w14:paraId="00B711BB" w14:textId="4278963E" w:rsidR="000F7579" w:rsidRDefault="000F7579" w:rsidP="000F7579">
      <w:pPr>
        <w:pStyle w:val="ListNumber"/>
        <w:numPr>
          <w:ilvl w:val="0"/>
          <w:numId w:val="0"/>
        </w:numPr>
        <w:ind w:left="1368" w:hanging="360"/>
        <w:rPr>
          <w:szCs w:val="24"/>
          <w:lang w:val="es-ES"/>
        </w:rPr>
      </w:pPr>
      <w:r>
        <w:rPr>
          <w:szCs w:val="24"/>
          <w:lang w:val="es-ES"/>
        </w:rPr>
        <w:t xml:space="preserve">Para probar nuestro asistente, la herramienta de IBM Watson </w:t>
      </w:r>
      <w:proofErr w:type="spellStart"/>
      <w:r>
        <w:rPr>
          <w:szCs w:val="24"/>
          <w:lang w:val="es-ES"/>
        </w:rPr>
        <w:t>Assistant</w:t>
      </w:r>
      <w:proofErr w:type="spellEnd"/>
      <w:r>
        <w:rPr>
          <w:szCs w:val="24"/>
          <w:lang w:val="es-ES"/>
        </w:rPr>
        <w:t xml:space="preserve"> proporciona una interfaz gráfica para demostrar el comportamiento del </w:t>
      </w:r>
      <w:proofErr w:type="spellStart"/>
      <w:r>
        <w:rPr>
          <w:szCs w:val="24"/>
          <w:lang w:val="es-ES"/>
        </w:rPr>
        <w:t>chatbot</w:t>
      </w:r>
      <w:proofErr w:type="spellEnd"/>
      <w:r>
        <w:rPr>
          <w:szCs w:val="24"/>
          <w:lang w:val="es-ES"/>
        </w:rPr>
        <w:t>:</w:t>
      </w:r>
    </w:p>
    <w:p w14:paraId="021FB311" w14:textId="5ED6A0CE" w:rsidR="000F7579" w:rsidRDefault="000F7579" w:rsidP="000F7579">
      <w:pPr>
        <w:pStyle w:val="ListNumber"/>
        <w:numPr>
          <w:ilvl w:val="1"/>
          <w:numId w:val="5"/>
        </w:numPr>
        <w:rPr>
          <w:szCs w:val="24"/>
          <w:lang w:val="es-ES"/>
        </w:rPr>
      </w:pPr>
      <w:r>
        <w:rPr>
          <w:szCs w:val="24"/>
          <w:lang w:val="es-ES"/>
        </w:rPr>
        <w:t xml:space="preserve"> En el borde superior izquie</w:t>
      </w:r>
      <w:r w:rsidR="00BF6628">
        <w:rPr>
          <w:szCs w:val="24"/>
          <w:lang w:val="es-ES"/>
        </w:rPr>
        <w:t>rdo</w:t>
      </w:r>
      <w:r>
        <w:rPr>
          <w:szCs w:val="24"/>
          <w:lang w:val="es-ES"/>
        </w:rPr>
        <w:t xml:space="preserve">, dar </w:t>
      </w:r>
      <w:proofErr w:type="spellStart"/>
      <w:proofErr w:type="gramStart"/>
      <w:r>
        <w:rPr>
          <w:szCs w:val="24"/>
          <w:lang w:val="es-ES"/>
        </w:rPr>
        <w:t>click</w:t>
      </w:r>
      <w:proofErr w:type="spellEnd"/>
      <w:proofErr w:type="gramEnd"/>
      <w:r>
        <w:rPr>
          <w:szCs w:val="24"/>
          <w:lang w:val="es-ES"/>
        </w:rPr>
        <w:t xml:space="preserve"> en </w:t>
      </w:r>
      <w:proofErr w:type="spellStart"/>
      <w:r w:rsidRPr="000F7579">
        <w:rPr>
          <w:b/>
          <w:szCs w:val="24"/>
          <w:lang w:val="es-ES"/>
        </w:rPr>
        <w:t>Skills</w:t>
      </w:r>
      <w:proofErr w:type="spellEnd"/>
      <w:r w:rsidRPr="000F7579">
        <w:rPr>
          <w:b/>
          <w:szCs w:val="24"/>
          <w:lang w:val="es-ES"/>
        </w:rPr>
        <w:t>:</w:t>
      </w:r>
    </w:p>
    <w:p w14:paraId="354A2501" w14:textId="77777777" w:rsidR="000F7579" w:rsidRDefault="000F7579" w:rsidP="000F7579">
      <w:pPr>
        <w:pStyle w:val="ListNumber"/>
        <w:numPr>
          <w:ilvl w:val="0"/>
          <w:numId w:val="0"/>
        </w:numPr>
        <w:ind w:left="2880"/>
        <w:rPr>
          <w:szCs w:val="24"/>
          <w:lang w:val="es-ES"/>
        </w:rPr>
      </w:pPr>
      <w:r>
        <w:rPr>
          <w:noProof/>
        </w:rPr>
        <w:drawing>
          <wp:inline distT="0" distB="0" distL="0" distR="0" wp14:anchorId="5AFA5630" wp14:editId="5224D471">
            <wp:extent cx="1430867" cy="679462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36370" cy="68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3612" w14:textId="127F6A22" w:rsidR="000F7579" w:rsidRDefault="000F7579" w:rsidP="000F7579">
      <w:pPr>
        <w:pStyle w:val="ListNumber"/>
        <w:numPr>
          <w:ilvl w:val="1"/>
          <w:numId w:val="5"/>
        </w:numPr>
        <w:rPr>
          <w:szCs w:val="24"/>
          <w:lang w:val="es-ES"/>
        </w:rPr>
      </w:pPr>
      <w:r>
        <w:rPr>
          <w:szCs w:val="24"/>
          <w:lang w:val="es-ES"/>
        </w:rPr>
        <w:t xml:space="preserve">En la pestaña </w:t>
      </w:r>
      <w:proofErr w:type="spellStart"/>
      <w:r w:rsidRPr="000F7579">
        <w:rPr>
          <w:b/>
          <w:szCs w:val="24"/>
          <w:lang w:val="es-ES"/>
        </w:rPr>
        <w:t>Assistants</w:t>
      </w:r>
      <w:proofErr w:type="spellEnd"/>
      <w:r w:rsidRPr="000F7579">
        <w:rPr>
          <w:b/>
          <w:szCs w:val="24"/>
          <w:lang w:val="es-ES"/>
        </w:rPr>
        <w:t xml:space="preserve">, </w:t>
      </w:r>
      <w:r>
        <w:rPr>
          <w:szCs w:val="24"/>
          <w:lang w:val="es-ES"/>
        </w:rPr>
        <w:t xml:space="preserve">dar </w:t>
      </w:r>
      <w:proofErr w:type="spellStart"/>
      <w:proofErr w:type="gramStart"/>
      <w:r>
        <w:rPr>
          <w:szCs w:val="24"/>
          <w:lang w:val="es-ES"/>
        </w:rPr>
        <w:t>click</w:t>
      </w:r>
      <w:proofErr w:type="spellEnd"/>
      <w:proofErr w:type="gramEnd"/>
      <w:r>
        <w:rPr>
          <w:szCs w:val="24"/>
          <w:lang w:val="es-ES"/>
        </w:rPr>
        <w:t xml:space="preserve"> en </w:t>
      </w:r>
      <w:proofErr w:type="spellStart"/>
      <w:r w:rsidRPr="000F7579">
        <w:rPr>
          <w:b/>
          <w:szCs w:val="24"/>
          <w:lang w:val="es-ES"/>
        </w:rPr>
        <w:t>Create</w:t>
      </w:r>
      <w:proofErr w:type="spellEnd"/>
      <w:r w:rsidRPr="000F7579">
        <w:rPr>
          <w:b/>
          <w:szCs w:val="24"/>
          <w:lang w:val="es-ES"/>
        </w:rPr>
        <w:t xml:space="preserve"> </w:t>
      </w:r>
      <w:proofErr w:type="spellStart"/>
      <w:r w:rsidRPr="000F7579">
        <w:rPr>
          <w:b/>
          <w:szCs w:val="24"/>
          <w:lang w:val="es-ES"/>
        </w:rPr>
        <w:t>Assistant</w:t>
      </w:r>
      <w:proofErr w:type="spellEnd"/>
      <w:r w:rsidRPr="000F7579">
        <w:rPr>
          <w:b/>
          <w:szCs w:val="24"/>
          <w:lang w:val="es-ES"/>
        </w:rPr>
        <w:t>:</w:t>
      </w:r>
    </w:p>
    <w:p w14:paraId="6D0B6045" w14:textId="064297D2" w:rsidR="000F7579" w:rsidRDefault="000F7579" w:rsidP="000F7579">
      <w:pPr>
        <w:pStyle w:val="ListNumber"/>
        <w:numPr>
          <w:ilvl w:val="0"/>
          <w:numId w:val="0"/>
        </w:numPr>
        <w:ind w:left="1368" w:hanging="360"/>
        <w:rPr>
          <w:szCs w:val="24"/>
          <w:lang w:val="es-ES"/>
        </w:rPr>
      </w:pPr>
      <w:r>
        <w:rPr>
          <w:noProof/>
        </w:rPr>
        <w:drawing>
          <wp:inline distT="0" distB="0" distL="0" distR="0" wp14:anchorId="04E3C60D" wp14:editId="1A2E44FE">
            <wp:extent cx="5359400" cy="1998857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5069" cy="20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F71B" w14:textId="5BA0B682" w:rsidR="000F7579" w:rsidRDefault="000F7579" w:rsidP="000F7579">
      <w:pPr>
        <w:pStyle w:val="ListNumber"/>
        <w:numPr>
          <w:ilvl w:val="1"/>
          <w:numId w:val="5"/>
        </w:numPr>
        <w:rPr>
          <w:szCs w:val="24"/>
          <w:lang w:val="es-ES"/>
        </w:rPr>
      </w:pPr>
      <w:r>
        <w:rPr>
          <w:szCs w:val="24"/>
          <w:lang w:val="es-ES"/>
        </w:rPr>
        <w:t xml:space="preserve">En la siguiente pantalla, podemos nombrar a nuestro Asistente, así como también podremos darle una descripción. Es importante tener activada la casilla de </w:t>
      </w:r>
      <w:proofErr w:type="spellStart"/>
      <w:r w:rsidRPr="00BF6628">
        <w:rPr>
          <w:b/>
          <w:szCs w:val="24"/>
          <w:lang w:val="es-ES"/>
        </w:rPr>
        <w:t>Enable</w:t>
      </w:r>
      <w:proofErr w:type="spellEnd"/>
      <w:r w:rsidRPr="00BF6628">
        <w:rPr>
          <w:b/>
          <w:szCs w:val="24"/>
          <w:lang w:val="es-ES"/>
        </w:rPr>
        <w:t xml:space="preserve"> </w:t>
      </w:r>
      <w:proofErr w:type="spellStart"/>
      <w:r w:rsidR="00BF6628">
        <w:rPr>
          <w:b/>
          <w:szCs w:val="24"/>
          <w:lang w:val="es-ES"/>
        </w:rPr>
        <w:t>P</w:t>
      </w:r>
      <w:r w:rsidRPr="00BF6628">
        <w:rPr>
          <w:b/>
          <w:szCs w:val="24"/>
          <w:lang w:val="es-ES"/>
        </w:rPr>
        <w:t>review</w:t>
      </w:r>
      <w:proofErr w:type="spellEnd"/>
      <w:r w:rsidRPr="00BF6628">
        <w:rPr>
          <w:b/>
          <w:szCs w:val="24"/>
          <w:lang w:val="es-ES"/>
        </w:rPr>
        <w:t xml:space="preserve"> </w:t>
      </w:r>
      <w:proofErr w:type="gramStart"/>
      <w:r w:rsidR="00BF6628">
        <w:rPr>
          <w:b/>
          <w:szCs w:val="24"/>
          <w:lang w:val="es-ES"/>
        </w:rPr>
        <w:t>L</w:t>
      </w:r>
      <w:r w:rsidRPr="00BF6628">
        <w:rPr>
          <w:b/>
          <w:szCs w:val="24"/>
          <w:lang w:val="es-ES"/>
        </w:rPr>
        <w:t>ink</w:t>
      </w:r>
      <w:proofErr w:type="gramEnd"/>
      <w:r w:rsidR="00BF6628">
        <w:rPr>
          <w:szCs w:val="24"/>
          <w:lang w:val="es-ES"/>
        </w:rPr>
        <w:t xml:space="preserve">. Al terminar dar </w:t>
      </w:r>
      <w:proofErr w:type="spellStart"/>
      <w:proofErr w:type="gramStart"/>
      <w:r w:rsidR="00BF6628">
        <w:rPr>
          <w:szCs w:val="24"/>
          <w:lang w:val="es-ES"/>
        </w:rPr>
        <w:t>click</w:t>
      </w:r>
      <w:proofErr w:type="spellEnd"/>
      <w:proofErr w:type="gramEnd"/>
      <w:r w:rsidR="00BF6628">
        <w:rPr>
          <w:szCs w:val="24"/>
          <w:lang w:val="es-ES"/>
        </w:rPr>
        <w:t xml:space="preserve"> </w:t>
      </w:r>
      <w:r w:rsidR="00BF6628" w:rsidRPr="00BF6628">
        <w:rPr>
          <w:b/>
          <w:szCs w:val="24"/>
          <w:lang w:val="es-ES"/>
        </w:rPr>
        <w:t xml:space="preserve">en </w:t>
      </w:r>
      <w:proofErr w:type="spellStart"/>
      <w:r w:rsidR="00BF6628" w:rsidRPr="00BF6628">
        <w:rPr>
          <w:b/>
          <w:szCs w:val="24"/>
          <w:lang w:val="es-ES"/>
        </w:rPr>
        <w:t>Create</w:t>
      </w:r>
      <w:proofErr w:type="spellEnd"/>
      <w:r w:rsidR="00BF6628" w:rsidRPr="00BF6628">
        <w:rPr>
          <w:b/>
          <w:szCs w:val="24"/>
          <w:lang w:val="es-ES"/>
        </w:rPr>
        <w:t xml:space="preserve"> </w:t>
      </w:r>
      <w:proofErr w:type="spellStart"/>
      <w:r w:rsidR="00BF6628">
        <w:rPr>
          <w:b/>
          <w:szCs w:val="24"/>
          <w:lang w:val="es-ES"/>
        </w:rPr>
        <w:t>A</w:t>
      </w:r>
      <w:r w:rsidR="00BF6628" w:rsidRPr="00BF6628">
        <w:rPr>
          <w:b/>
          <w:szCs w:val="24"/>
          <w:lang w:val="es-ES"/>
        </w:rPr>
        <w:t>ssistant</w:t>
      </w:r>
      <w:proofErr w:type="spellEnd"/>
      <w:r>
        <w:rPr>
          <w:szCs w:val="24"/>
          <w:lang w:val="es-ES"/>
        </w:rPr>
        <w:t>:</w:t>
      </w:r>
    </w:p>
    <w:p w14:paraId="2ED3461D" w14:textId="34545BF7" w:rsidR="000F7579" w:rsidRDefault="000F7579" w:rsidP="000F7579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</w:rPr>
        <w:drawing>
          <wp:inline distT="0" distB="0" distL="0" distR="0" wp14:anchorId="3E27094A" wp14:editId="3BB13331">
            <wp:extent cx="4213931" cy="30988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4740" cy="311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D6B1" w14:textId="2CFA55C7" w:rsidR="000F7579" w:rsidRPr="00BF6628" w:rsidRDefault="00BF6628" w:rsidP="000F7579">
      <w:pPr>
        <w:pStyle w:val="ListNumber"/>
        <w:numPr>
          <w:ilvl w:val="1"/>
          <w:numId w:val="5"/>
        </w:numPr>
        <w:rPr>
          <w:szCs w:val="24"/>
          <w:lang w:val="es-ES"/>
        </w:rPr>
      </w:pPr>
      <w:r>
        <w:rPr>
          <w:szCs w:val="24"/>
          <w:lang w:val="es-ES"/>
        </w:rPr>
        <w:t xml:space="preserve">Una vez creado nuestro </w:t>
      </w:r>
      <w:proofErr w:type="spellStart"/>
      <w:r>
        <w:rPr>
          <w:szCs w:val="24"/>
          <w:lang w:val="es-ES"/>
        </w:rPr>
        <w:t>Assistant</w:t>
      </w:r>
      <w:proofErr w:type="spellEnd"/>
      <w:r>
        <w:rPr>
          <w:szCs w:val="24"/>
          <w:lang w:val="es-ES"/>
        </w:rPr>
        <w:t xml:space="preserve">, dar </w:t>
      </w:r>
      <w:proofErr w:type="spellStart"/>
      <w:proofErr w:type="gramStart"/>
      <w:r>
        <w:rPr>
          <w:szCs w:val="24"/>
          <w:lang w:val="es-ES"/>
        </w:rPr>
        <w:t>click</w:t>
      </w:r>
      <w:proofErr w:type="spellEnd"/>
      <w:proofErr w:type="gramEnd"/>
      <w:r>
        <w:rPr>
          <w:szCs w:val="24"/>
          <w:lang w:val="es-ES"/>
        </w:rPr>
        <w:t xml:space="preserve"> en </w:t>
      </w:r>
      <w:proofErr w:type="spellStart"/>
      <w:r w:rsidRPr="00BF6628">
        <w:rPr>
          <w:b/>
          <w:szCs w:val="24"/>
          <w:lang w:val="es-ES"/>
        </w:rPr>
        <w:t>Add</w:t>
      </w:r>
      <w:proofErr w:type="spellEnd"/>
      <w:r w:rsidRPr="00BF6628">
        <w:rPr>
          <w:b/>
          <w:szCs w:val="24"/>
          <w:lang w:val="es-ES"/>
        </w:rPr>
        <w:t xml:space="preserve"> </w:t>
      </w:r>
      <w:proofErr w:type="spellStart"/>
      <w:r w:rsidRPr="00BF6628">
        <w:rPr>
          <w:b/>
          <w:szCs w:val="24"/>
          <w:lang w:val="es-ES"/>
        </w:rPr>
        <w:t>dialog</w:t>
      </w:r>
      <w:proofErr w:type="spellEnd"/>
      <w:r w:rsidRPr="00BF6628">
        <w:rPr>
          <w:b/>
          <w:szCs w:val="24"/>
          <w:lang w:val="es-ES"/>
        </w:rPr>
        <w:t xml:space="preserve"> </w:t>
      </w:r>
      <w:proofErr w:type="spellStart"/>
      <w:r w:rsidRPr="00BF6628">
        <w:rPr>
          <w:b/>
          <w:szCs w:val="24"/>
          <w:lang w:val="es-ES"/>
        </w:rPr>
        <w:t>skill</w:t>
      </w:r>
      <w:proofErr w:type="spellEnd"/>
      <w:r w:rsidRPr="00BF6628">
        <w:rPr>
          <w:b/>
          <w:szCs w:val="24"/>
          <w:lang w:val="es-ES"/>
        </w:rPr>
        <w:t>:</w:t>
      </w:r>
    </w:p>
    <w:p w14:paraId="1AB982DF" w14:textId="4BC5CB30" w:rsidR="00BF6628" w:rsidRDefault="00BF6628" w:rsidP="00BF6628">
      <w:pPr>
        <w:pStyle w:val="ListNumber"/>
        <w:numPr>
          <w:ilvl w:val="0"/>
          <w:numId w:val="0"/>
        </w:numPr>
        <w:ind w:left="1080"/>
        <w:rPr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42680017" wp14:editId="2D26FD07">
            <wp:extent cx="5655733" cy="775045"/>
            <wp:effectExtent l="0" t="0" r="254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4869" cy="78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BB83" w14:textId="364CB1DD" w:rsidR="00BF6628" w:rsidRDefault="00BF6628" w:rsidP="00BF6628">
      <w:pPr>
        <w:pStyle w:val="ListNumber"/>
        <w:numPr>
          <w:ilvl w:val="0"/>
          <w:numId w:val="0"/>
        </w:numPr>
        <w:ind w:left="1080"/>
        <w:rPr>
          <w:szCs w:val="24"/>
          <w:lang w:val="es-ES"/>
        </w:rPr>
      </w:pPr>
    </w:p>
    <w:p w14:paraId="37503072" w14:textId="0A6BA8D3" w:rsidR="00BF6628" w:rsidRDefault="00BF6628" w:rsidP="00BF6628">
      <w:pPr>
        <w:pStyle w:val="ListNumber"/>
        <w:numPr>
          <w:ilvl w:val="1"/>
          <w:numId w:val="5"/>
        </w:numPr>
        <w:rPr>
          <w:szCs w:val="24"/>
          <w:lang w:val="es-ES"/>
        </w:rPr>
      </w:pPr>
      <w:r>
        <w:rPr>
          <w:szCs w:val="24"/>
          <w:lang w:val="es-ES"/>
        </w:rPr>
        <w:t xml:space="preserve">Seleccionar el </w:t>
      </w:r>
      <w:proofErr w:type="spellStart"/>
      <w:r>
        <w:rPr>
          <w:szCs w:val="24"/>
          <w:lang w:val="es-ES"/>
        </w:rPr>
        <w:t>Skill</w:t>
      </w:r>
      <w:proofErr w:type="spellEnd"/>
      <w:r>
        <w:rPr>
          <w:szCs w:val="24"/>
          <w:lang w:val="es-ES"/>
        </w:rPr>
        <w:t xml:space="preserve"> que acabamos de crear:</w:t>
      </w:r>
    </w:p>
    <w:p w14:paraId="2141175F" w14:textId="55CB8092" w:rsidR="00BF6628" w:rsidRDefault="00BF6628" w:rsidP="00BF6628">
      <w:pPr>
        <w:pStyle w:val="ListNumber"/>
        <w:numPr>
          <w:ilvl w:val="0"/>
          <w:numId w:val="0"/>
        </w:numPr>
        <w:ind w:left="1440"/>
        <w:rPr>
          <w:szCs w:val="24"/>
          <w:lang w:val="es-ES"/>
        </w:rPr>
      </w:pPr>
      <w:r>
        <w:rPr>
          <w:noProof/>
        </w:rPr>
        <w:drawing>
          <wp:inline distT="0" distB="0" distL="0" distR="0" wp14:anchorId="2A6FA1EC" wp14:editId="146A870B">
            <wp:extent cx="4937707" cy="3376083"/>
            <wp:effectExtent l="0" t="0" r="0" b="0"/>
            <wp:docPr id="1094461002" name="Picture 109446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3600" cy="338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3721" w14:textId="55C1D91B" w:rsidR="00BF6628" w:rsidRDefault="00BF6628" w:rsidP="00BF6628">
      <w:pPr>
        <w:pStyle w:val="ListNumber"/>
        <w:numPr>
          <w:ilvl w:val="1"/>
          <w:numId w:val="5"/>
        </w:numPr>
        <w:rPr>
          <w:szCs w:val="24"/>
          <w:lang w:val="es-ES"/>
        </w:rPr>
      </w:pPr>
      <w:r>
        <w:rPr>
          <w:szCs w:val="24"/>
          <w:lang w:val="es-ES"/>
        </w:rPr>
        <w:t xml:space="preserve">El </w:t>
      </w:r>
      <w:proofErr w:type="spellStart"/>
      <w:r>
        <w:rPr>
          <w:szCs w:val="24"/>
          <w:lang w:val="es-ES"/>
        </w:rPr>
        <w:t>chatbot</w:t>
      </w:r>
      <w:proofErr w:type="spellEnd"/>
      <w:r>
        <w:rPr>
          <w:szCs w:val="24"/>
          <w:lang w:val="es-ES"/>
        </w:rPr>
        <w:t xml:space="preserve"> ha sido preparado para despliegue. Para </w:t>
      </w:r>
      <w:proofErr w:type="spellStart"/>
      <w:r>
        <w:rPr>
          <w:szCs w:val="24"/>
          <w:lang w:val="es-ES"/>
        </w:rPr>
        <w:t>previsualizarlo</w:t>
      </w:r>
      <w:proofErr w:type="spellEnd"/>
      <w:r>
        <w:rPr>
          <w:szCs w:val="24"/>
          <w:lang w:val="es-ES"/>
        </w:rPr>
        <w:t xml:space="preserve">, dar </w:t>
      </w:r>
      <w:proofErr w:type="spellStart"/>
      <w:proofErr w:type="gramStart"/>
      <w:r>
        <w:rPr>
          <w:szCs w:val="24"/>
          <w:lang w:val="es-ES"/>
        </w:rPr>
        <w:t>click</w:t>
      </w:r>
      <w:proofErr w:type="spellEnd"/>
      <w:proofErr w:type="gramEnd"/>
      <w:r>
        <w:rPr>
          <w:szCs w:val="24"/>
          <w:lang w:val="es-ES"/>
        </w:rPr>
        <w:t xml:space="preserve"> en </w:t>
      </w:r>
      <w:proofErr w:type="spellStart"/>
      <w:r w:rsidRPr="00BF6628">
        <w:rPr>
          <w:b/>
          <w:szCs w:val="24"/>
          <w:lang w:val="es-ES"/>
        </w:rPr>
        <w:t>Preview</w:t>
      </w:r>
      <w:proofErr w:type="spellEnd"/>
      <w:r w:rsidRPr="00BF6628">
        <w:rPr>
          <w:b/>
          <w:szCs w:val="24"/>
          <w:lang w:val="es-ES"/>
        </w:rPr>
        <w:t xml:space="preserve"> </w:t>
      </w:r>
      <w:r>
        <w:rPr>
          <w:b/>
          <w:szCs w:val="24"/>
          <w:lang w:val="es-ES"/>
        </w:rPr>
        <w:t>L</w:t>
      </w:r>
      <w:r w:rsidRPr="00BF6628">
        <w:rPr>
          <w:b/>
          <w:szCs w:val="24"/>
          <w:lang w:val="es-ES"/>
        </w:rPr>
        <w:t>ink</w:t>
      </w:r>
      <w:r>
        <w:rPr>
          <w:szCs w:val="24"/>
          <w:lang w:val="es-ES"/>
        </w:rPr>
        <w:t xml:space="preserve"> y después en el enlace que se proporciona:</w:t>
      </w:r>
    </w:p>
    <w:p w14:paraId="14C078E9" w14:textId="76106B65" w:rsidR="00BF6628" w:rsidRDefault="00BF6628" w:rsidP="00BF6628">
      <w:pPr>
        <w:pStyle w:val="ListNumber"/>
        <w:numPr>
          <w:ilvl w:val="0"/>
          <w:numId w:val="0"/>
        </w:numPr>
        <w:ind w:left="1080"/>
        <w:rPr>
          <w:szCs w:val="24"/>
          <w:lang w:val="es-ES"/>
        </w:rPr>
      </w:pPr>
      <w:r>
        <w:rPr>
          <w:noProof/>
        </w:rPr>
        <w:drawing>
          <wp:inline distT="0" distB="0" distL="0" distR="0" wp14:anchorId="6EF4E8F1" wp14:editId="3B312524">
            <wp:extent cx="4461933" cy="1881736"/>
            <wp:effectExtent l="0" t="0" r="0" b="4445"/>
            <wp:docPr id="1094461004" name="Picture 109446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2201" cy="188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17B7" w14:textId="1AF3337B" w:rsidR="00BF6628" w:rsidRDefault="00BF6628" w:rsidP="00BF6628">
      <w:pPr>
        <w:pStyle w:val="ListNumber"/>
        <w:numPr>
          <w:ilvl w:val="0"/>
          <w:numId w:val="0"/>
        </w:numPr>
        <w:ind w:left="720" w:firstLine="360"/>
        <w:rPr>
          <w:szCs w:val="24"/>
          <w:lang w:val="es-ES"/>
        </w:rPr>
      </w:pPr>
      <w:r>
        <w:rPr>
          <w:noProof/>
        </w:rPr>
        <w:drawing>
          <wp:inline distT="0" distB="0" distL="0" distR="0" wp14:anchorId="7F0AAF00" wp14:editId="459C70BB">
            <wp:extent cx="5020732" cy="1174759"/>
            <wp:effectExtent l="0" t="0" r="8890" b="6350"/>
            <wp:docPr id="293418423" name="Picture 109446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446100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732" cy="117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BF00" w14:textId="151EEC36" w:rsidR="7C8BB343" w:rsidRDefault="7C8BB343" w:rsidP="00255D09">
      <w:pPr>
        <w:pStyle w:val="ListNumber"/>
        <w:numPr>
          <w:ilvl w:val="0"/>
          <w:numId w:val="0"/>
        </w:numPr>
        <w:ind w:left="1008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6FC07B30" wp14:editId="326D9E5F">
            <wp:extent cx="2981325" cy="4572000"/>
            <wp:effectExtent l="0" t="0" r="0" b="0"/>
            <wp:docPr id="1423585368" name="Picture 1423585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9374" w14:textId="071DC00E" w:rsidR="00E153FC" w:rsidRDefault="00E153FC" w:rsidP="00E153FC">
      <w:pPr>
        <w:pStyle w:val="ListNumber"/>
        <w:numPr>
          <w:ilvl w:val="0"/>
          <w:numId w:val="0"/>
        </w:numPr>
        <w:ind w:left="1368" w:hanging="360"/>
        <w:rPr>
          <w:szCs w:val="24"/>
        </w:rPr>
      </w:pPr>
    </w:p>
    <w:p w14:paraId="1B5D96AE" w14:textId="049B3ABD" w:rsidR="00E153FC" w:rsidRDefault="00E153FC" w:rsidP="00E153FC">
      <w:pPr>
        <w:pStyle w:val="ListNumber"/>
        <w:numPr>
          <w:ilvl w:val="0"/>
          <w:numId w:val="0"/>
        </w:numPr>
        <w:ind w:left="1368" w:hanging="360"/>
        <w:rPr>
          <w:szCs w:val="24"/>
        </w:rPr>
      </w:pPr>
    </w:p>
    <w:p w14:paraId="52291B48" w14:textId="0E0882F5" w:rsidR="00255D09" w:rsidRDefault="00255D09" w:rsidP="00E153FC">
      <w:pPr>
        <w:pStyle w:val="ListNumber"/>
        <w:numPr>
          <w:ilvl w:val="0"/>
          <w:numId w:val="0"/>
        </w:numPr>
        <w:ind w:left="1368" w:hanging="360"/>
        <w:rPr>
          <w:szCs w:val="24"/>
        </w:rPr>
      </w:pPr>
    </w:p>
    <w:p w14:paraId="7794B6C2" w14:textId="1F3434CD" w:rsidR="00255D09" w:rsidRDefault="00255D09" w:rsidP="00E153FC">
      <w:pPr>
        <w:pStyle w:val="ListNumber"/>
        <w:numPr>
          <w:ilvl w:val="0"/>
          <w:numId w:val="0"/>
        </w:numPr>
        <w:ind w:left="1368" w:hanging="360"/>
        <w:rPr>
          <w:szCs w:val="24"/>
        </w:rPr>
      </w:pPr>
    </w:p>
    <w:p w14:paraId="30DA6DEC" w14:textId="46B7BB38" w:rsidR="00255D09" w:rsidRDefault="00255D09" w:rsidP="00E153FC">
      <w:pPr>
        <w:pStyle w:val="ListNumber"/>
        <w:numPr>
          <w:ilvl w:val="0"/>
          <w:numId w:val="0"/>
        </w:numPr>
        <w:ind w:left="1368" w:hanging="360"/>
        <w:rPr>
          <w:szCs w:val="24"/>
        </w:rPr>
      </w:pPr>
    </w:p>
    <w:p w14:paraId="11962DEF" w14:textId="496CF474" w:rsidR="00255D09" w:rsidRDefault="00255D09" w:rsidP="00E153FC">
      <w:pPr>
        <w:pStyle w:val="ListNumber"/>
        <w:numPr>
          <w:ilvl w:val="0"/>
          <w:numId w:val="0"/>
        </w:numPr>
        <w:ind w:left="1368" w:hanging="360"/>
        <w:rPr>
          <w:szCs w:val="24"/>
        </w:rPr>
      </w:pPr>
    </w:p>
    <w:p w14:paraId="73EADCAE" w14:textId="1420F78C" w:rsidR="00255D09" w:rsidRDefault="00255D09" w:rsidP="00E153FC">
      <w:pPr>
        <w:pStyle w:val="ListNumber"/>
        <w:numPr>
          <w:ilvl w:val="0"/>
          <w:numId w:val="0"/>
        </w:numPr>
        <w:ind w:left="1368" w:hanging="360"/>
        <w:rPr>
          <w:szCs w:val="24"/>
        </w:rPr>
      </w:pPr>
    </w:p>
    <w:p w14:paraId="4FC584E8" w14:textId="6788AA52" w:rsidR="00255D09" w:rsidRDefault="00255D09" w:rsidP="00E153FC">
      <w:pPr>
        <w:pStyle w:val="ListNumber"/>
        <w:numPr>
          <w:ilvl w:val="0"/>
          <w:numId w:val="0"/>
        </w:numPr>
        <w:ind w:left="1368" w:hanging="360"/>
        <w:rPr>
          <w:szCs w:val="24"/>
        </w:rPr>
      </w:pPr>
    </w:p>
    <w:p w14:paraId="00FAF72A" w14:textId="36E8C4E6" w:rsidR="00255D09" w:rsidRDefault="00255D09" w:rsidP="00E153FC">
      <w:pPr>
        <w:pStyle w:val="ListNumber"/>
        <w:numPr>
          <w:ilvl w:val="0"/>
          <w:numId w:val="0"/>
        </w:numPr>
        <w:ind w:left="1368" w:hanging="360"/>
        <w:rPr>
          <w:szCs w:val="24"/>
        </w:rPr>
      </w:pPr>
    </w:p>
    <w:p w14:paraId="1AD67FB4" w14:textId="31EDDAA8" w:rsidR="00255D09" w:rsidRDefault="00255D09" w:rsidP="00E153FC">
      <w:pPr>
        <w:pStyle w:val="ListNumber"/>
        <w:numPr>
          <w:ilvl w:val="0"/>
          <w:numId w:val="0"/>
        </w:numPr>
        <w:ind w:left="1368" w:hanging="360"/>
        <w:rPr>
          <w:szCs w:val="24"/>
        </w:rPr>
      </w:pPr>
    </w:p>
    <w:p w14:paraId="0CEA36B3" w14:textId="77777777" w:rsidR="00255D09" w:rsidRDefault="00255D09" w:rsidP="00E153FC">
      <w:pPr>
        <w:pStyle w:val="ListNumber"/>
        <w:numPr>
          <w:ilvl w:val="0"/>
          <w:numId w:val="0"/>
        </w:numPr>
        <w:ind w:left="1368" w:hanging="360"/>
        <w:rPr>
          <w:szCs w:val="24"/>
        </w:rPr>
      </w:pPr>
    </w:p>
    <w:p w14:paraId="39A0112D" w14:textId="7148F717" w:rsidR="00E153FC" w:rsidRDefault="00E153FC" w:rsidP="00E153FC">
      <w:pPr>
        <w:pStyle w:val="Heading1"/>
      </w:pPr>
      <w:r>
        <w:lastRenderedPageBreak/>
        <w:t xml:space="preserve">Plugin de Watson Assistant con </w:t>
      </w:r>
      <w:proofErr w:type="spellStart"/>
      <w:r>
        <w:t>Wordpress</w:t>
      </w:r>
      <w:proofErr w:type="spellEnd"/>
    </w:p>
    <w:p w14:paraId="04CDC946" w14:textId="09D9124C" w:rsidR="00E153FC" w:rsidRDefault="00E153FC" w:rsidP="00E153FC">
      <w:pPr>
        <w:pStyle w:val="ListParagraph"/>
        <w:numPr>
          <w:ilvl w:val="1"/>
          <w:numId w:val="6"/>
        </w:numPr>
        <w:ind w:left="851" w:firstLine="0"/>
        <w:rPr>
          <w:lang w:val="es-ES"/>
        </w:rPr>
      </w:pPr>
      <w:r w:rsidRPr="00E153FC">
        <w:rPr>
          <w:lang w:val="es-ES"/>
        </w:rPr>
        <w:t>Ingresar a tu cuenta de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Wordpress</w:t>
      </w:r>
      <w:proofErr w:type="spellEnd"/>
      <w:r>
        <w:rPr>
          <w:lang w:val="es-ES"/>
        </w:rPr>
        <w:t xml:space="preserve">. (es necesario contar con una cuenta que cumpla con </w:t>
      </w:r>
      <w:r>
        <w:rPr>
          <w:lang w:val="es-ES"/>
        </w:rPr>
        <w:tab/>
        <w:t xml:space="preserve">los requisitos para instalar el </w:t>
      </w:r>
      <w:proofErr w:type="spellStart"/>
      <w:r>
        <w:rPr>
          <w:lang w:val="es-ES"/>
        </w:rPr>
        <w:t>plugin</w:t>
      </w:r>
      <w:proofErr w:type="spellEnd"/>
      <w:r>
        <w:rPr>
          <w:lang w:val="es-ES"/>
        </w:rPr>
        <w:t xml:space="preserve"> de Watson </w:t>
      </w:r>
      <w:proofErr w:type="spellStart"/>
      <w:r>
        <w:rPr>
          <w:lang w:val="es-ES"/>
        </w:rPr>
        <w:t>Assistant</w:t>
      </w:r>
      <w:proofErr w:type="spellEnd"/>
      <w:r>
        <w:rPr>
          <w:lang w:val="es-ES"/>
        </w:rPr>
        <w:t>.</w:t>
      </w:r>
    </w:p>
    <w:p w14:paraId="2CA6AF84" w14:textId="70C49B28" w:rsidR="00E153FC" w:rsidRPr="00E153FC" w:rsidRDefault="00E153FC" w:rsidP="00E153FC">
      <w:pPr>
        <w:ind w:left="1296" w:firstLine="144"/>
        <w:rPr>
          <w:lang w:val="es-ES"/>
        </w:rPr>
      </w:pPr>
      <w:hyperlink r:id="rId43" w:history="1">
        <w:r w:rsidRPr="0059280B">
          <w:rPr>
            <w:rStyle w:val="Hyperlink"/>
            <w:lang w:val="es-ES"/>
          </w:rPr>
          <w:t>https://wordpress.com/log-in/es?redirect_to=https%3A%2F%2Fwordpress.com%2F</w:t>
        </w:r>
      </w:hyperlink>
      <w:r w:rsidRPr="00E153FC">
        <w:rPr>
          <w:lang w:val="es-ES"/>
        </w:rPr>
        <w:t xml:space="preserve"> </w:t>
      </w:r>
    </w:p>
    <w:p w14:paraId="01D6F59D" w14:textId="1CBF4B83" w:rsidR="00E153FC" w:rsidRDefault="00255D09" w:rsidP="00255D09">
      <w:pPr>
        <w:jc w:val="center"/>
        <w:rPr>
          <w:lang w:val="es-ES"/>
        </w:rPr>
      </w:pPr>
      <w:r w:rsidRPr="00255D09">
        <w:rPr>
          <w:lang w:val="es-ES"/>
        </w:rPr>
        <w:drawing>
          <wp:inline distT="0" distB="0" distL="0" distR="0" wp14:anchorId="220D1523" wp14:editId="0B10C0C0">
            <wp:extent cx="4742953" cy="2590618"/>
            <wp:effectExtent l="0" t="0" r="0" b="63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48772" cy="259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982F" w14:textId="77777777" w:rsidR="00255D09" w:rsidRPr="00E153FC" w:rsidRDefault="00255D09" w:rsidP="00255D09">
      <w:pPr>
        <w:jc w:val="center"/>
        <w:rPr>
          <w:lang w:val="es-ES"/>
        </w:rPr>
      </w:pPr>
    </w:p>
    <w:p w14:paraId="4FC67F87" w14:textId="0D173F9A" w:rsidR="00255D09" w:rsidRDefault="00255D09" w:rsidP="00255D09">
      <w:pPr>
        <w:pStyle w:val="ListParagraph"/>
        <w:numPr>
          <w:ilvl w:val="1"/>
          <w:numId w:val="6"/>
        </w:numPr>
        <w:ind w:left="1418" w:hanging="567"/>
        <w:rPr>
          <w:lang w:val="es-ES"/>
        </w:rPr>
      </w:pPr>
      <w:r>
        <w:rPr>
          <w:lang w:val="es-ES"/>
        </w:rPr>
        <w:t>Ingresa a la sección de “</w:t>
      </w:r>
      <w:proofErr w:type="spellStart"/>
      <w:proofErr w:type="gramStart"/>
      <w:r>
        <w:rPr>
          <w:lang w:val="es-ES"/>
        </w:rPr>
        <w:t>plugin</w:t>
      </w:r>
      <w:proofErr w:type="spellEnd"/>
      <w:r>
        <w:rPr>
          <w:lang w:val="es-ES"/>
        </w:rPr>
        <w:t>”  y</w:t>
      </w:r>
      <w:proofErr w:type="gramEnd"/>
      <w:r>
        <w:rPr>
          <w:lang w:val="es-ES"/>
        </w:rPr>
        <w:t xml:space="preserve"> da clic en añadir nuevo.</w:t>
      </w:r>
      <w:r w:rsidRPr="00255D09">
        <w:rPr>
          <w:lang w:val="es-ES"/>
        </w:rPr>
        <w:t xml:space="preserve"> </w:t>
      </w:r>
      <w:r w:rsidRPr="00255D09">
        <w:rPr>
          <w:lang w:val="es-ES"/>
        </w:rPr>
        <w:drawing>
          <wp:inline distT="0" distB="0" distL="0" distR="0" wp14:anchorId="4F4E48AF" wp14:editId="09474C93">
            <wp:extent cx="4988782" cy="2164577"/>
            <wp:effectExtent l="0" t="0" r="2540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2929" cy="217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BD74" w14:textId="77777777" w:rsidR="00255D09" w:rsidRDefault="00255D09" w:rsidP="00255D09">
      <w:pPr>
        <w:pStyle w:val="ListParagraph"/>
        <w:ind w:left="1418"/>
        <w:rPr>
          <w:lang w:val="es-ES"/>
        </w:rPr>
      </w:pPr>
    </w:p>
    <w:p w14:paraId="00D14FDB" w14:textId="3F39E98A" w:rsidR="00255D09" w:rsidRDefault="00255D09" w:rsidP="00255D09">
      <w:pPr>
        <w:pStyle w:val="ListParagraph"/>
        <w:ind w:left="1418"/>
        <w:rPr>
          <w:lang w:val="es-ES"/>
        </w:rPr>
      </w:pPr>
      <w:r w:rsidRPr="00255D09">
        <w:rPr>
          <w:lang w:val="es-ES"/>
        </w:rPr>
        <w:drawing>
          <wp:inline distT="0" distB="0" distL="0" distR="0" wp14:anchorId="17D21F38" wp14:editId="0EFA9BDB">
            <wp:extent cx="5049078" cy="1065916"/>
            <wp:effectExtent l="0" t="0" r="0" b="127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04837" cy="107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29D4" w14:textId="77777777" w:rsidR="00255D09" w:rsidRDefault="00255D09" w:rsidP="00255D09">
      <w:pPr>
        <w:pStyle w:val="ListParagraph"/>
        <w:ind w:left="1418"/>
        <w:rPr>
          <w:lang w:val="es-ES"/>
        </w:rPr>
      </w:pPr>
    </w:p>
    <w:p w14:paraId="76426D4C" w14:textId="4DB14367" w:rsidR="00255D09" w:rsidRDefault="00255D09" w:rsidP="00255D09">
      <w:pPr>
        <w:pStyle w:val="ListParagraph"/>
        <w:ind w:left="1418"/>
        <w:rPr>
          <w:lang w:val="es-ES"/>
        </w:rPr>
      </w:pPr>
    </w:p>
    <w:p w14:paraId="2473B1A4" w14:textId="0572B7A6" w:rsidR="00255D09" w:rsidRDefault="00255D09" w:rsidP="00255D09">
      <w:pPr>
        <w:pStyle w:val="ListParagraph"/>
        <w:ind w:left="1418"/>
        <w:rPr>
          <w:lang w:val="es-ES"/>
        </w:rPr>
      </w:pPr>
    </w:p>
    <w:p w14:paraId="1CFC1155" w14:textId="77777777" w:rsidR="00255D09" w:rsidRDefault="00255D09" w:rsidP="00255D09">
      <w:pPr>
        <w:pStyle w:val="ListParagraph"/>
        <w:ind w:left="1418"/>
        <w:rPr>
          <w:lang w:val="es-ES"/>
        </w:rPr>
      </w:pPr>
    </w:p>
    <w:p w14:paraId="2C872A0C" w14:textId="5864EA4C" w:rsidR="00763DEC" w:rsidRDefault="00255D09" w:rsidP="00255D09">
      <w:pPr>
        <w:pStyle w:val="ListParagraph"/>
        <w:numPr>
          <w:ilvl w:val="1"/>
          <w:numId w:val="6"/>
        </w:numPr>
        <w:ind w:left="1418" w:hanging="567"/>
        <w:rPr>
          <w:lang w:val="es-ES"/>
        </w:rPr>
      </w:pPr>
      <w:r>
        <w:rPr>
          <w:lang w:val="es-ES"/>
        </w:rPr>
        <w:lastRenderedPageBreak/>
        <w:t xml:space="preserve">En </w:t>
      </w:r>
      <w:r w:rsidR="00763DEC">
        <w:rPr>
          <w:lang w:val="es-ES"/>
        </w:rPr>
        <w:t xml:space="preserve">el </w:t>
      </w:r>
      <w:r>
        <w:rPr>
          <w:lang w:val="es-ES"/>
        </w:rPr>
        <w:t xml:space="preserve">buscador ingresa “Watson </w:t>
      </w:r>
      <w:proofErr w:type="spellStart"/>
      <w:r>
        <w:rPr>
          <w:lang w:val="es-ES"/>
        </w:rPr>
        <w:t>Assistant</w:t>
      </w:r>
      <w:proofErr w:type="spellEnd"/>
      <w:r>
        <w:rPr>
          <w:lang w:val="es-ES"/>
        </w:rPr>
        <w:t xml:space="preserve">” y selecciona el </w:t>
      </w:r>
      <w:proofErr w:type="spellStart"/>
      <w:r>
        <w:rPr>
          <w:lang w:val="es-ES"/>
        </w:rPr>
        <w:t>plugin</w:t>
      </w:r>
      <w:proofErr w:type="spellEnd"/>
      <w:r>
        <w:rPr>
          <w:lang w:val="es-ES"/>
        </w:rPr>
        <w:t xml:space="preserve"> que se muestra en la siguiente imagen.</w:t>
      </w:r>
      <w:r w:rsidR="00763DEC" w:rsidRPr="00763DEC">
        <w:rPr>
          <w:lang w:val="es-ES"/>
        </w:rPr>
        <w:t xml:space="preserve"> </w:t>
      </w:r>
    </w:p>
    <w:p w14:paraId="327D3A94" w14:textId="77777777" w:rsidR="00763DEC" w:rsidRDefault="00763DEC" w:rsidP="00763DEC">
      <w:pPr>
        <w:pStyle w:val="ListParagraph"/>
        <w:ind w:left="1418"/>
        <w:rPr>
          <w:lang w:val="es-ES"/>
        </w:rPr>
      </w:pPr>
    </w:p>
    <w:p w14:paraId="387C4A86" w14:textId="093D18DC" w:rsidR="00255D09" w:rsidRDefault="00763DEC" w:rsidP="00763DEC">
      <w:pPr>
        <w:pStyle w:val="ListParagraph"/>
        <w:ind w:left="1418"/>
        <w:rPr>
          <w:lang w:val="es-ES"/>
        </w:rPr>
      </w:pPr>
      <w:r w:rsidRPr="00255D09">
        <w:rPr>
          <w:lang w:val="es-ES"/>
        </w:rPr>
        <w:drawing>
          <wp:inline distT="0" distB="0" distL="0" distR="0" wp14:anchorId="1F1A0650" wp14:editId="4470F850">
            <wp:extent cx="4827143" cy="2589226"/>
            <wp:effectExtent l="0" t="0" r="0" b="1905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4666" cy="259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6247" w14:textId="77777777" w:rsidR="00763DEC" w:rsidRDefault="00763DEC" w:rsidP="00763DEC">
      <w:pPr>
        <w:pStyle w:val="ListParagraph"/>
        <w:ind w:left="1418"/>
        <w:rPr>
          <w:lang w:val="es-ES"/>
        </w:rPr>
      </w:pPr>
    </w:p>
    <w:p w14:paraId="06C2CF63" w14:textId="2C56D13A" w:rsidR="00763DEC" w:rsidRDefault="00763DEC" w:rsidP="00255D09">
      <w:pPr>
        <w:pStyle w:val="ListParagraph"/>
        <w:numPr>
          <w:ilvl w:val="1"/>
          <w:numId w:val="6"/>
        </w:numPr>
        <w:ind w:left="1418" w:hanging="567"/>
        <w:rPr>
          <w:lang w:val="es-ES"/>
        </w:rPr>
      </w:pPr>
      <w:r>
        <w:rPr>
          <w:lang w:val="es-ES"/>
        </w:rPr>
        <w:t xml:space="preserve">Ingresa en el servicio de Watson </w:t>
      </w:r>
      <w:proofErr w:type="spellStart"/>
      <w:r>
        <w:rPr>
          <w:lang w:val="es-ES"/>
        </w:rPr>
        <w:t>Assistant</w:t>
      </w:r>
      <w:proofErr w:type="spellEnd"/>
      <w:r>
        <w:rPr>
          <w:lang w:val="es-ES"/>
        </w:rPr>
        <w:t xml:space="preserve"> creado anteriormente y ve a la sección de </w:t>
      </w:r>
      <w:proofErr w:type="spellStart"/>
      <w:r>
        <w:rPr>
          <w:lang w:val="es-ES"/>
        </w:rPr>
        <w:t>assistants</w:t>
      </w:r>
      <w:proofErr w:type="spellEnd"/>
      <w:r>
        <w:rPr>
          <w:lang w:val="es-ES"/>
        </w:rPr>
        <w:t>. Después, da clic en los tres puntitos que están en la parte superior de tu asistente creado.</w:t>
      </w:r>
      <w:r w:rsidRPr="00763DEC">
        <w:rPr>
          <w:lang w:val="es-ES"/>
        </w:rPr>
        <w:t xml:space="preserve"> </w:t>
      </w:r>
      <w:r w:rsidRPr="00763DEC">
        <w:rPr>
          <w:lang w:val="es-ES"/>
        </w:rPr>
        <w:drawing>
          <wp:inline distT="0" distB="0" distL="0" distR="0" wp14:anchorId="71818BEE" wp14:editId="11E2294B">
            <wp:extent cx="5021249" cy="1806255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0858" cy="180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2D35" w14:textId="77777777" w:rsidR="00763DEC" w:rsidRDefault="00763DEC" w:rsidP="00763DEC">
      <w:pPr>
        <w:pStyle w:val="ListParagraph"/>
        <w:numPr>
          <w:ilvl w:val="1"/>
          <w:numId w:val="6"/>
        </w:numPr>
        <w:ind w:left="1418" w:hanging="567"/>
        <w:rPr>
          <w:lang w:val="es-ES"/>
        </w:rPr>
      </w:pPr>
      <w:r>
        <w:rPr>
          <w:lang w:val="es-ES"/>
        </w:rPr>
        <w:t xml:space="preserve">Da clic en </w:t>
      </w:r>
      <w:proofErr w:type="spellStart"/>
      <w:r>
        <w:rPr>
          <w:lang w:val="es-ES"/>
        </w:rPr>
        <w:t>Settings</w:t>
      </w:r>
      <w:proofErr w:type="spellEnd"/>
      <w:r>
        <w:rPr>
          <w:lang w:val="es-ES"/>
        </w:rPr>
        <w:t xml:space="preserve"> </w:t>
      </w:r>
    </w:p>
    <w:p w14:paraId="7D94A965" w14:textId="03C62968" w:rsidR="00763DEC" w:rsidRPr="00763DEC" w:rsidRDefault="00763DEC" w:rsidP="00763DEC">
      <w:pPr>
        <w:pStyle w:val="ListParagraph"/>
        <w:ind w:left="1418"/>
        <w:rPr>
          <w:lang w:val="es-ES"/>
        </w:rPr>
      </w:pPr>
      <w:r w:rsidRPr="00763DEC">
        <w:rPr>
          <w:lang w:val="es-ES"/>
        </w:rPr>
        <w:drawing>
          <wp:inline distT="0" distB="0" distL="0" distR="0" wp14:anchorId="5A5F7709" wp14:editId="1B66748E">
            <wp:extent cx="4138654" cy="488974"/>
            <wp:effectExtent l="0" t="0" r="1905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9816" cy="49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3397" w14:textId="77777777" w:rsidR="00763DEC" w:rsidRDefault="00763DEC" w:rsidP="00763DEC">
      <w:pPr>
        <w:pStyle w:val="ListParagraph"/>
        <w:ind w:left="1418"/>
        <w:rPr>
          <w:lang w:val="es-ES"/>
        </w:rPr>
      </w:pPr>
    </w:p>
    <w:p w14:paraId="0174DCAE" w14:textId="77777777" w:rsidR="005042CB" w:rsidRDefault="00763DEC" w:rsidP="005042CB">
      <w:pPr>
        <w:pStyle w:val="ListParagraph"/>
        <w:numPr>
          <w:ilvl w:val="1"/>
          <w:numId w:val="6"/>
        </w:numPr>
        <w:ind w:left="1418" w:hanging="567"/>
        <w:rPr>
          <w:lang w:val="es-ES"/>
        </w:rPr>
      </w:pPr>
      <w:r>
        <w:rPr>
          <w:lang w:val="es-ES"/>
        </w:rPr>
        <w:t xml:space="preserve">En la siguiente ventana se desplegará el menú. Da clic en </w:t>
      </w:r>
      <w:proofErr w:type="spellStart"/>
      <w:r>
        <w:rPr>
          <w:lang w:val="es-ES"/>
        </w:rPr>
        <w:t>en</w:t>
      </w:r>
      <w:proofErr w:type="spellEnd"/>
      <w:r>
        <w:rPr>
          <w:lang w:val="es-ES"/>
        </w:rPr>
        <w:t xml:space="preserve"> “API </w:t>
      </w:r>
      <w:proofErr w:type="spellStart"/>
      <w:r>
        <w:rPr>
          <w:lang w:val="es-ES"/>
        </w:rPr>
        <w:t>Details</w:t>
      </w:r>
      <w:proofErr w:type="spellEnd"/>
      <w:r>
        <w:rPr>
          <w:lang w:val="es-ES"/>
        </w:rPr>
        <w:t>”</w:t>
      </w:r>
      <w:r w:rsidR="005042CB" w:rsidRPr="005042CB">
        <w:rPr>
          <w:lang w:val="es-ES"/>
        </w:rPr>
        <w:t xml:space="preserve"> </w:t>
      </w:r>
    </w:p>
    <w:p w14:paraId="48EA9A51" w14:textId="77777777" w:rsidR="005042CB" w:rsidRDefault="005042CB" w:rsidP="005042CB">
      <w:pPr>
        <w:pStyle w:val="ListParagraph"/>
        <w:ind w:left="1418"/>
        <w:rPr>
          <w:lang w:val="es-ES"/>
        </w:rPr>
      </w:pPr>
    </w:p>
    <w:p w14:paraId="62708D62" w14:textId="5E511D3C" w:rsidR="005042CB" w:rsidRDefault="005042CB" w:rsidP="005042CB">
      <w:pPr>
        <w:pStyle w:val="ListParagraph"/>
        <w:ind w:left="1418"/>
        <w:jc w:val="center"/>
        <w:rPr>
          <w:lang w:val="es-ES"/>
        </w:rPr>
      </w:pPr>
      <w:r w:rsidRPr="00763DEC">
        <w:rPr>
          <w:lang w:val="es-ES"/>
        </w:rPr>
        <w:drawing>
          <wp:inline distT="0" distB="0" distL="0" distR="0" wp14:anchorId="1FAEF753" wp14:editId="1652E11B">
            <wp:extent cx="3496754" cy="1367494"/>
            <wp:effectExtent l="0" t="0" r="0" b="444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30579"/>
                    <a:stretch/>
                  </pic:blipFill>
                  <pic:spPr bwMode="auto">
                    <a:xfrm>
                      <a:off x="0" y="0"/>
                      <a:ext cx="3517011" cy="1375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18123" w14:textId="77777777" w:rsidR="005042CB" w:rsidRDefault="005042CB" w:rsidP="005042CB">
      <w:pPr>
        <w:pStyle w:val="ListParagraph"/>
        <w:ind w:left="1418"/>
        <w:jc w:val="center"/>
        <w:rPr>
          <w:lang w:val="es-ES"/>
        </w:rPr>
      </w:pPr>
    </w:p>
    <w:p w14:paraId="52FF5BF3" w14:textId="77777777" w:rsidR="005042CB" w:rsidRDefault="005042CB" w:rsidP="005042CB">
      <w:pPr>
        <w:pStyle w:val="ListParagraph"/>
        <w:ind w:left="1418"/>
        <w:jc w:val="center"/>
        <w:rPr>
          <w:lang w:val="es-ES"/>
        </w:rPr>
      </w:pPr>
    </w:p>
    <w:p w14:paraId="064820B9" w14:textId="5A727225" w:rsidR="005042CB" w:rsidRDefault="005042CB" w:rsidP="005042CB">
      <w:pPr>
        <w:pStyle w:val="ListParagraph"/>
        <w:numPr>
          <w:ilvl w:val="1"/>
          <w:numId w:val="6"/>
        </w:numPr>
        <w:ind w:left="1418" w:hanging="567"/>
        <w:rPr>
          <w:lang w:val="es-ES"/>
        </w:rPr>
      </w:pPr>
      <w:r>
        <w:rPr>
          <w:lang w:val="es-ES"/>
        </w:rPr>
        <w:lastRenderedPageBreak/>
        <w:t>Usaremos, las siguientes credenciales.</w:t>
      </w:r>
    </w:p>
    <w:p w14:paraId="1FCF7C05" w14:textId="77777777" w:rsidR="005042CB" w:rsidRDefault="005042CB" w:rsidP="005042CB">
      <w:pPr>
        <w:pStyle w:val="ListParagraph"/>
        <w:ind w:left="1418"/>
        <w:rPr>
          <w:lang w:val="es-ES"/>
        </w:rPr>
      </w:pPr>
    </w:p>
    <w:p w14:paraId="15BF734A" w14:textId="6F4B9391" w:rsidR="005042CB" w:rsidRPr="005042CB" w:rsidRDefault="005042CB" w:rsidP="005042CB">
      <w:pPr>
        <w:pStyle w:val="ListParagraph"/>
        <w:ind w:left="1418"/>
        <w:jc w:val="center"/>
        <w:rPr>
          <w:lang w:val="es-ES"/>
        </w:rPr>
      </w:pPr>
      <w:r w:rsidRPr="005042CB">
        <w:rPr>
          <w:lang w:val="es-ES"/>
        </w:rPr>
        <w:drawing>
          <wp:inline distT="0" distB="0" distL="0" distR="0" wp14:anchorId="6979BBDC" wp14:editId="52902334">
            <wp:extent cx="4035287" cy="2167099"/>
            <wp:effectExtent l="0" t="0" r="3810" b="508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2020" cy="217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356A" w14:textId="77777777" w:rsidR="005042CB" w:rsidRDefault="005042CB" w:rsidP="005042CB">
      <w:pPr>
        <w:pStyle w:val="ListParagraph"/>
        <w:ind w:left="1418"/>
        <w:rPr>
          <w:lang w:val="es-ES"/>
        </w:rPr>
      </w:pPr>
    </w:p>
    <w:p w14:paraId="47841932" w14:textId="047D921B" w:rsidR="005042CB" w:rsidRDefault="005042CB" w:rsidP="005042CB">
      <w:pPr>
        <w:pStyle w:val="ListParagraph"/>
        <w:numPr>
          <w:ilvl w:val="1"/>
          <w:numId w:val="6"/>
        </w:numPr>
        <w:ind w:left="1418" w:hanging="567"/>
        <w:rPr>
          <w:lang w:val="es-ES"/>
        </w:rPr>
      </w:pPr>
      <w:r>
        <w:rPr>
          <w:lang w:val="es-ES"/>
        </w:rPr>
        <w:t xml:space="preserve">Ahora regresando a la ventana de </w:t>
      </w:r>
      <w:proofErr w:type="spellStart"/>
      <w:r>
        <w:rPr>
          <w:lang w:val="es-ES"/>
        </w:rPr>
        <w:t>Wordpress</w:t>
      </w:r>
      <w:proofErr w:type="spellEnd"/>
      <w:r>
        <w:rPr>
          <w:lang w:val="es-ES"/>
        </w:rPr>
        <w:t xml:space="preserve"> que se desplego después del paso 3</w:t>
      </w:r>
      <w:r>
        <w:rPr>
          <w:lang w:val="es-ES"/>
        </w:rPr>
        <w:t xml:space="preserve"> ingresaremos los datos correspondientes y daremos clic en “Guardar cambios”.</w:t>
      </w:r>
    </w:p>
    <w:p w14:paraId="2F1CE82E" w14:textId="70CBA93D" w:rsidR="005042CB" w:rsidRPr="005042CB" w:rsidRDefault="005042CB" w:rsidP="005042CB">
      <w:pPr>
        <w:pStyle w:val="ListParagraph"/>
        <w:ind w:left="1418"/>
        <w:rPr>
          <w:lang w:val="es-ES"/>
        </w:rPr>
      </w:pPr>
      <w:r w:rsidRPr="005042CB">
        <w:rPr>
          <w:lang w:val="es-ES"/>
        </w:rPr>
        <w:drawing>
          <wp:inline distT="0" distB="0" distL="0" distR="0" wp14:anchorId="38B60AC6" wp14:editId="3AC81E2E">
            <wp:extent cx="4972639" cy="2411730"/>
            <wp:effectExtent l="0" t="0" r="6350" b="1270"/>
            <wp:docPr id="22" name="Picture 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7383" cy="241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458C" w14:textId="77777777" w:rsidR="005042CB" w:rsidRDefault="005042CB" w:rsidP="005042CB">
      <w:pPr>
        <w:pStyle w:val="ListParagraph"/>
        <w:ind w:left="1418"/>
        <w:rPr>
          <w:lang w:val="es-ES"/>
        </w:rPr>
      </w:pPr>
    </w:p>
    <w:p w14:paraId="6B7F6F1C" w14:textId="2009CE4F" w:rsidR="005042CB" w:rsidRDefault="005042CB" w:rsidP="005042CB">
      <w:pPr>
        <w:pStyle w:val="ListParagraph"/>
        <w:numPr>
          <w:ilvl w:val="1"/>
          <w:numId w:val="6"/>
        </w:numPr>
        <w:ind w:left="1418" w:hanging="567"/>
        <w:rPr>
          <w:lang w:val="es-ES"/>
        </w:rPr>
      </w:pPr>
      <w:r>
        <w:rPr>
          <w:lang w:val="es-ES"/>
        </w:rPr>
        <w:t>Por último, nos aparecerá el siguiente mensaje que nos indica que nuestro Asistente Vir</w:t>
      </w:r>
      <w:r w:rsidR="00827747">
        <w:rPr>
          <w:lang w:val="es-ES"/>
        </w:rPr>
        <w:t>tual se ha desplegado en nuestra página de manera correcta.</w:t>
      </w:r>
    </w:p>
    <w:p w14:paraId="332D7760" w14:textId="67611FB4" w:rsidR="00827747" w:rsidRDefault="00827747" w:rsidP="00827747">
      <w:pPr>
        <w:pStyle w:val="ListNumber"/>
        <w:numPr>
          <w:ilvl w:val="0"/>
          <w:numId w:val="0"/>
        </w:numPr>
        <w:ind w:left="1368"/>
        <w:jc w:val="center"/>
        <w:rPr>
          <w:lang w:val="es-ES"/>
        </w:rPr>
      </w:pPr>
      <w:r w:rsidRPr="00827747">
        <w:rPr>
          <w:lang w:val="es-ES"/>
        </w:rPr>
        <w:drawing>
          <wp:inline distT="0" distB="0" distL="0" distR="0" wp14:anchorId="05EB1091" wp14:editId="5BBBAF53">
            <wp:extent cx="4842344" cy="2301460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0094" cy="23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31A8" w14:textId="77777777" w:rsidR="00827747" w:rsidRDefault="00827747" w:rsidP="00827747">
      <w:pPr>
        <w:pStyle w:val="ListNumber"/>
        <w:numPr>
          <w:ilvl w:val="0"/>
          <w:numId w:val="0"/>
        </w:numPr>
        <w:ind w:left="1368"/>
        <w:jc w:val="center"/>
        <w:rPr>
          <w:lang w:val="es-ES"/>
        </w:rPr>
      </w:pPr>
    </w:p>
    <w:p w14:paraId="5F6D23A3" w14:textId="17D10F7A" w:rsidR="00827747" w:rsidRPr="00827747" w:rsidRDefault="00827747" w:rsidP="00827747">
      <w:pPr>
        <w:pStyle w:val="ListNumber"/>
        <w:numPr>
          <w:ilvl w:val="1"/>
          <w:numId w:val="6"/>
        </w:numPr>
        <w:rPr>
          <w:lang w:val="es-ES"/>
        </w:rPr>
      </w:pPr>
      <w:r>
        <w:rPr>
          <w:lang w:val="es-ES"/>
        </w:rPr>
        <w:lastRenderedPageBreak/>
        <w:t xml:space="preserve"> Ahora en la esquina superior izquierda damos clic en Visitar sitio para ver que nuestro Asistente funcione de manera correcta.</w:t>
      </w:r>
    </w:p>
    <w:p w14:paraId="1F5A31DA" w14:textId="59365789" w:rsidR="00827747" w:rsidRDefault="00827747" w:rsidP="00827747">
      <w:pPr>
        <w:pStyle w:val="ListNumber"/>
        <w:numPr>
          <w:ilvl w:val="0"/>
          <w:numId w:val="0"/>
        </w:numPr>
        <w:ind w:left="1728"/>
        <w:rPr>
          <w:lang w:val="es-ES"/>
        </w:rPr>
      </w:pPr>
      <w:r w:rsidRPr="00827747">
        <w:rPr>
          <w:lang w:val="es-ES"/>
        </w:rPr>
        <w:drawing>
          <wp:inline distT="0" distB="0" distL="0" distR="0" wp14:anchorId="14C91809" wp14:editId="6ED2E27A">
            <wp:extent cx="5598651" cy="1307907"/>
            <wp:effectExtent l="0" t="0" r="2540" b="635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08080" cy="131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BC28" w14:textId="3D6BDED0" w:rsidR="005042CB" w:rsidRDefault="00827747" w:rsidP="00827747">
      <w:pPr>
        <w:pStyle w:val="ListNumber"/>
        <w:numPr>
          <w:ilvl w:val="1"/>
          <w:numId w:val="6"/>
        </w:numPr>
        <w:rPr>
          <w:lang w:val="es-ES"/>
        </w:rPr>
      </w:pPr>
      <w:r>
        <w:rPr>
          <w:lang w:val="es-ES"/>
        </w:rPr>
        <w:t xml:space="preserve"> Damos clic en el icono que se encuentra en la parte inferior izquierda para desplegar nuestro Asistente.</w:t>
      </w:r>
    </w:p>
    <w:p w14:paraId="6E4F9F8F" w14:textId="0F300B37" w:rsidR="00827747" w:rsidRDefault="00827747" w:rsidP="00827747">
      <w:pPr>
        <w:pStyle w:val="ListNumber"/>
        <w:numPr>
          <w:ilvl w:val="0"/>
          <w:numId w:val="0"/>
        </w:numPr>
        <w:ind w:left="2088"/>
        <w:rPr>
          <w:lang w:val="es-ES"/>
        </w:rPr>
      </w:pPr>
      <w:r w:rsidRPr="00827747">
        <w:rPr>
          <w:lang w:val="es-ES"/>
        </w:rPr>
        <w:drawing>
          <wp:inline distT="0" distB="0" distL="0" distR="0" wp14:anchorId="412AF268" wp14:editId="2452F81F">
            <wp:extent cx="4687843" cy="2559215"/>
            <wp:effectExtent l="0" t="0" r="0" b="6350"/>
            <wp:docPr id="25" name="Picture 25" descr="A close up of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3073" cy="25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C6E1" w14:textId="77777777" w:rsidR="005042CB" w:rsidRPr="005042CB" w:rsidRDefault="005042CB" w:rsidP="005042CB">
      <w:pPr>
        <w:pStyle w:val="ListNumber"/>
        <w:numPr>
          <w:ilvl w:val="0"/>
          <w:numId w:val="0"/>
        </w:numPr>
        <w:ind w:left="1368" w:hanging="360"/>
        <w:rPr>
          <w:lang w:val="es-ES"/>
        </w:rPr>
      </w:pPr>
    </w:p>
    <w:p w14:paraId="29FC9567" w14:textId="25A1B6CB" w:rsidR="00763DEC" w:rsidRDefault="00827747" w:rsidP="00827747">
      <w:pPr>
        <w:pStyle w:val="ListParagraph"/>
        <w:numPr>
          <w:ilvl w:val="1"/>
          <w:numId w:val="6"/>
        </w:numPr>
        <w:rPr>
          <w:lang w:val="es-ES"/>
        </w:rPr>
      </w:pPr>
      <w:r>
        <w:rPr>
          <w:lang w:val="es-ES"/>
        </w:rPr>
        <w:t>Y listo, ahora podemos probar nuestro Asistente desde nuestra página.</w:t>
      </w:r>
    </w:p>
    <w:p w14:paraId="51C46A78" w14:textId="4337E9C9" w:rsidR="00255D09" w:rsidRDefault="00827747" w:rsidP="00827747">
      <w:pPr>
        <w:pStyle w:val="ListNumber"/>
        <w:numPr>
          <w:ilvl w:val="0"/>
          <w:numId w:val="0"/>
        </w:numPr>
        <w:ind w:left="1368"/>
        <w:rPr>
          <w:lang w:val="es-ES"/>
        </w:rPr>
      </w:pPr>
      <w:r w:rsidRPr="00827747">
        <w:rPr>
          <w:lang w:val="es-ES"/>
        </w:rPr>
        <w:drawing>
          <wp:inline distT="0" distB="0" distL="0" distR="0" wp14:anchorId="5F2C6585" wp14:editId="60E4C3C9">
            <wp:extent cx="5180275" cy="2760895"/>
            <wp:effectExtent l="0" t="0" r="1905" b="0"/>
            <wp:docPr id="27" name="Picture 27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86778" cy="276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57AA" w14:textId="1B72BB35" w:rsidR="00255D09" w:rsidRDefault="00255D09" w:rsidP="00827747">
      <w:pPr>
        <w:ind w:left="0"/>
        <w:rPr>
          <w:lang w:val="es-ES"/>
        </w:rPr>
      </w:pPr>
      <w:bookmarkStart w:id="0" w:name="_GoBack"/>
      <w:bookmarkEnd w:id="0"/>
    </w:p>
    <w:sectPr w:rsidR="00255D09" w:rsidSect="006C2D72">
      <w:headerReference w:type="default" r:id="rId57"/>
      <w:footerReference w:type="default" r:id="rId58"/>
      <w:headerReference w:type="first" r:id="rId59"/>
      <w:type w:val="continuous"/>
      <w:pgSz w:w="12240" w:h="15840"/>
      <w:pgMar w:top="720" w:right="720" w:bottom="720" w:left="72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69D9ED" w14:textId="77777777" w:rsidR="006B3C80" w:rsidRDefault="006B3C80">
      <w:pPr>
        <w:spacing w:after="0" w:line="240" w:lineRule="auto"/>
      </w:pPr>
      <w:r>
        <w:separator/>
      </w:r>
    </w:p>
  </w:endnote>
  <w:endnote w:type="continuationSeparator" w:id="0">
    <w:p w14:paraId="13EA6C06" w14:textId="77777777" w:rsidR="006B3C80" w:rsidRDefault="006B3C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egoe UI">
    <w:altName w:val="Calibri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Light">
    <w:altName w:val="Calibri Light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Arial,Times New Roman">
    <w:altName w:val="Arial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2904715"/>
      <w:docPartObj>
        <w:docPartGallery w:val="Page Numbers (Bottom of Page)"/>
        <w:docPartUnique/>
      </w:docPartObj>
    </w:sdtPr>
    <w:sdtEndPr>
      <w:rPr>
        <w:b/>
      </w:rPr>
    </w:sdtEndPr>
    <w:sdtContent>
      <w:p w14:paraId="64356577" w14:textId="3A694673" w:rsidR="00011AF3" w:rsidRPr="00382BE7" w:rsidRDefault="00011AF3" w:rsidP="6FF04898">
        <w:pPr>
          <w:pStyle w:val="Footer"/>
          <w:jc w:val="right"/>
          <w:rPr>
            <w:b/>
            <w:bCs/>
          </w:rPr>
        </w:pPr>
        <w:r w:rsidRPr="00A074B1">
          <w:rPr>
            <w:b/>
            <w:noProof/>
          </w:rPr>
          <w:drawing>
            <wp:anchor distT="0" distB="0" distL="114300" distR="114300" simplePos="0" relativeHeight="251663360" behindDoc="0" locked="0" layoutInCell="1" allowOverlap="1" wp14:anchorId="3BA1E7CA" wp14:editId="4D460B58">
              <wp:simplePos x="0" y="0"/>
              <wp:positionH relativeFrom="margin">
                <wp:align>left</wp:align>
              </wp:positionH>
              <wp:positionV relativeFrom="paragraph">
                <wp:posOffset>9525</wp:posOffset>
              </wp:positionV>
              <wp:extent cx="577850" cy="249555"/>
              <wp:effectExtent l="0" t="0" r="0" b="0"/>
              <wp:wrapSquare wrapText="bothSides"/>
              <wp:docPr id="13" name="Picture 13" descr="http://www.logospike.com/wp-content/uploads/2014/11/Ibm_logo-5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http://www.logospike.com/wp-content/uploads/2014/11/Ibm_logo-5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7850" cy="249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Pr="41CCF9A2">
          <w:rPr>
            <w:b/>
            <w:bCs/>
          </w:rPr>
          <w:t xml:space="preserve">Watson </w:t>
        </w:r>
        <w:r>
          <w:rPr>
            <w:b/>
            <w:bCs/>
          </w:rPr>
          <w:t xml:space="preserve">Assistant Master Class – Talent Land 2019 </w:t>
        </w:r>
        <w:r w:rsidRPr="41CCF9A2">
          <w:rPr>
            <w:b/>
            <w:bCs/>
          </w:rPr>
          <w:t xml:space="preserve">| </w:t>
        </w:r>
        <w:r w:rsidRPr="41CCF9A2">
          <w:rPr>
            <w:b/>
            <w:bCs/>
            <w:noProof/>
          </w:rPr>
          <w:fldChar w:fldCharType="begin"/>
        </w:r>
        <w:r w:rsidRPr="00A074B1">
          <w:rPr>
            <w:b/>
          </w:rPr>
          <w:instrText xml:space="preserve"> PAGE   \* MERGEFORMAT </w:instrText>
        </w:r>
        <w:r w:rsidRPr="41CCF9A2">
          <w:rPr>
            <w:b/>
          </w:rPr>
          <w:fldChar w:fldCharType="separate"/>
        </w:r>
        <w:r w:rsidRPr="00E306DF">
          <w:rPr>
            <w:b/>
            <w:bCs/>
            <w:noProof/>
          </w:rPr>
          <w:t>1</w:t>
        </w:r>
        <w:r w:rsidRPr="41CCF9A2">
          <w:rPr>
            <w:b/>
            <w:bCs/>
            <w:noProof/>
          </w:rPr>
          <w:fldChar w:fldCharType="end"/>
        </w:r>
        <w:r w:rsidRPr="00382BE7">
          <w:rPr>
            <w:b/>
            <w:bCs/>
          </w:rPr>
          <w:t xml:space="preserve"> </w:t>
        </w:r>
      </w:p>
    </w:sdtContent>
  </w:sdt>
  <w:p w14:paraId="6F8271D3" w14:textId="11FD4381" w:rsidR="00011AF3" w:rsidRPr="00382BE7" w:rsidRDefault="00011AF3" w:rsidP="4BCB0F0C">
    <w:pPr>
      <w:pStyle w:val="Footer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D8D5D9" w14:textId="77777777" w:rsidR="006B3C80" w:rsidRDefault="006B3C80">
      <w:pPr>
        <w:spacing w:after="0" w:line="240" w:lineRule="auto"/>
      </w:pPr>
      <w:r>
        <w:separator/>
      </w:r>
    </w:p>
  </w:footnote>
  <w:footnote w:type="continuationSeparator" w:id="0">
    <w:p w14:paraId="6A4FCF96" w14:textId="77777777" w:rsidR="006B3C80" w:rsidRDefault="006B3C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38306B" w14:textId="77777777" w:rsidR="00011AF3" w:rsidRDefault="00011AF3">
    <w:pPr>
      <w:pStyle w:val="Header"/>
    </w:pPr>
    <w:r>
      <w:rPr>
        <w:noProof/>
      </w:rPr>
      <w:drawing>
        <wp:anchor distT="0" distB="0" distL="114300" distR="114300" simplePos="0" relativeHeight="251665408" behindDoc="0" locked="0" layoutInCell="1" allowOverlap="1" wp14:anchorId="4FD962EF" wp14:editId="61B54676">
          <wp:simplePos x="0" y="0"/>
          <wp:positionH relativeFrom="margin">
            <wp:posOffset>-146050</wp:posOffset>
          </wp:positionH>
          <wp:positionV relativeFrom="paragraph">
            <wp:posOffset>-304800</wp:posOffset>
          </wp:positionV>
          <wp:extent cx="1263015" cy="342900"/>
          <wp:effectExtent l="0" t="0" r="0" b="0"/>
          <wp:wrapSquare wrapText="bothSides"/>
          <wp:docPr id="34" name="Picture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downloa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63015" cy="342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025CFC54" wp14:editId="4448E5BA">
              <wp:simplePos x="0" y="0"/>
              <wp:positionH relativeFrom="margin">
                <wp:posOffset>-112542</wp:posOffset>
              </wp:positionH>
              <wp:positionV relativeFrom="page">
                <wp:posOffset>520505</wp:posOffset>
              </wp:positionV>
              <wp:extent cx="7086600" cy="8778240"/>
              <wp:effectExtent l="0" t="0" r="0" b="3810"/>
              <wp:wrapNone/>
              <wp:docPr id="2" name="Rectangle 2" descr="Background rectang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8778240"/>
                      </a:xfrm>
                      <a:prstGeom prst="rect">
                        <a:avLst/>
                      </a:prstGeom>
                      <a:solidFill>
                        <a:srgbClr val="EAEAEA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txbx>
                      <w:txbxContent>
                        <w:p w14:paraId="4AE52320" w14:textId="77777777" w:rsidR="00011AF3" w:rsidRDefault="00011AF3" w:rsidP="00A065F6">
                          <w:pPr>
                            <w:ind w:left="0"/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91200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25CFC54" id="Rectangle 2" o:spid="_x0000_s1026" alt="Background rectangle" style="position:absolute;left:0;text-align:left;margin-left:-8.85pt;margin-top:41pt;width:558pt;height:691.2pt;z-index:-251654144;visibility:visible;mso-wrap-style:square;mso-width-percent:912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12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" fillcolor="#eaeaea" stroked="f" strokeweight="1pt">
              <v:textbox inset="36pt,36pt,36pt,36pt">
                <w:txbxContent>
                  <w:p w14:paraId="4AE52320" w14:textId="77777777" w:rsidR="00011AF3" w:rsidRDefault="00011AF3" w:rsidP="00A065F6">
                    <w:pPr>
                      <w:ind w:left="0"/>
                      <w:jc w:val="center"/>
                    </w:pPr>
                  </w:p>
                </w:txbxContent>
              </v:textbox>
              <w10:wrap anchorx="margin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BD4D2B" w14:textId="77777777" w:rsidR="00011AF3" w:rsidRDefault="00011AF3">
    <w:pPr>
      <w:pStyle w:val="Header"/>
    </w:pP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32E1C71" wp14:editId="6B05DCFC">
              <wp:simplePos x="0" y="0"/>
              <wp:positionH relativeFrom="margin">
                <wp:posOffset>-566057</wp:posOffset>
              </wp:positionH>
              <wp:positionV relativeFrom="margin">
                <wp:posOffset>-359229</wp:posOffset>
              </wp:positionV>
              <wp:extent cx="7086600" cy="9372600"/>
              <wp:effectExtent l="0" t="0" r="0" b="0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9372600"/>
                      </a:xfrm>
                      <a:prstGeom prst="rect">
                        <a:avLst/>
                      </a:prstGeom>
                      <a:solidFill>
                        <a:srgbClr val="F5F5F5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 xmlns:a="http://schemas.openxmlformats.org/drawingml/2006/main">
          <w:pict w14:anchorId="5373169F">
            <v:rect id="Rectangle 14" style="position:absolute;margin-left:-44.55pt;margin-top:-28.3pt;width:558pt;height:738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spid="_x0000_s1026" fillcolor="#f5f5f5" stroked="f" strokeweight="1pt" w14:anchorId="4E0C4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">
              <v:textbox inset="36pt,36pt,36pt,36pt"/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D7A98"/>
    <w:multiLevelType w:val="multilevel"/>
    <w:tmpl w:val="EC8685C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FC5736"/>
    <w:multiLevelType w:val="hybridMultilevel"/>
    <w:tmpl w:val="D40085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6504E4"/>
    <w:multiLevelType w:val="multilevel"/>
    <w:tmpl w:val="933E3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9269A2"/>
    <w:multiLevelType w:val="hybridMultilevel"/>
    <w:tmpl w:val="5422175E"/>
    <w:lvl w:ilvl="0" w:tplc="C1568E48">
      <w:start w:val="1"/>
      <w:numFmt w:val="decimal"/>
      <w:lvlText w:val="%1."/>
      <w:lvlJc w:val="left"/>
      <w:pPr>
        <w:ind w:left="720" w:hanging="360"/>
      </w:pPr>
    </w:lvl>
    <w:lvl w:ilvl="1" w:tplc="D292C6FE">
      <w:start w:val="1"/>
      <w:numFmt w:val="decimal"/>
      <w:lvlText w:val="%2."/>
      <w:lvlJc w:val="left"/>
      <w:pPr>
        <w:ind w:left="1440" w:hanging="360"/>
      </w:pPr>
    </w:lvl>
    <w:lvl w:ilvl="2" w:tplc="B202A864">
      <w:start w:val="1"/>
      <w:numFmt w:val="lowerRoman"/>
      <w:lvlText w:val="%3."/>
      <w:lvlJc w:val="right"/>
      <w:pPr>
        <w:ind w:left="2160" w:hanging="180"/>
      </w:pPr>
    </w:lvl>
    <w:lvl w:ilvl="3" w:tplc="7BD4043C">
      <w:start w:val="1"/>
      <w:numFmt w:val="decimal"/>
      <w:lvlText w:val="%4."/>
      <w:lvlJc w:val="left"/>
      <w:pPr>
        <w:ind w:left="2880" w:hanging="360"/>
      </w:pPr>
    </w:lvl>
    <w:lvl w:ilvl="4" w:tplc="E3A4904C">
      <w:start w:val="1"/>
      <w:numFmt w:val="lowerLetter"/>
      <w:lvlText w:val="%5."/>
      <w:lvlJc w:val="left"/>
      <w:pPr>
        <w:ind w:left="3600" w:hanging="360"/>
      </w:pPr>
    </w:lvl>
    <w:lvl w:ilvl="5" w:tplc="54023272">
      <w:start w:val="1"/>
      <w:numFmt w:val="lowerRoman"/>
      <w:lvlText w:val="%6."/>
      <w:lvlJc w:val="right"/>
      <w:pPr>
        <w:ind w:left="4320" w:hanging="180"/>
      </w:pPr>
    </w:lvl>
    <w:lvl w:ilvl="6" w:tplc="87E02652">
      <w:start w:val="1"/>
      <w:numFmt w:val="decimal"/>
      <w:lvlText w:val="%7."/>
      <w:lvlJc w:val="left"/>
      <w:pPr>
        <w:ind w:left="5040" w:hanging="360"/>
      </w:pPr>
    </w:lvl>
    <w:lvl w:ilvl="7" w:tplc="91FE1F6A">
      <w:start w:val="1"/>
      <w:numFmt w:val="lowerLetter"/>
      <w:lvlText w:val="%8."/>
      <w:lvlJc w:val="left"/>
      <w:pPr>
        <w:ind w:left="5760" w:hanging="360"/>
      </w:pPr>
    </w:lvl>
    <w:lvl w:ilvl="8" w:tplc="B19AD99C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0E1470"/>
    <w:multiLevelType w:val="hybridMultilevel"/>
    <w:tmpl w:val="A63CE018"/>
    <w:lvl w:ilvl="0" w:tplc="76FE90D4">
      <w:start w:val="1"/>
      <w:numFmt w:val="decimal"/>
      <w:lvlText w:val="%1."/>
      <w:lvlJc w:val="left"/>
      <w:pPr>
        <w:ind w:left="720" w:hanging="360"/>
      </w:pPr>
    </w:lvl>
    <w:lvl w:ilvl="1" w:tplc="88BE8718">
      <w:start w:val="1"/>
      <w:numFmt w:val="lowerLetter"/>
      <w:lvlText w:val="%2."/>
      <w:lvlJc w:val="left"/>
      <w:pPr>
        <w:ind w:left="1440" w:hanging="360"/>
      </w:pPr>
    </w:lvl>
    <w:lvl w:ilvl="2" w:tplc="056449D6">
      <w:start w:val="1"/>
      <w:numFmt w:val="lowerRoman"/>
      <w:lvlText w:val="%3."/>
      <w:lvlJc w:val="right"/>
      <w:pPr>
        <w:ind w:left="2160" w:hanging="180"/>
      </w:pPr>
    </w:lvl>
    <w:lvl w:ilvl="3" w:tplc="1BB8A4E2">
      <w:start w:val="1"/>
      <w:numFmt w:val="decimal"/>
      <w:lvlText w:val="%4."/>
      <w:lvlJc w:val="left"/>
      <w:pPr>
        <w:ind w:left="2880" w:hanging="360"/>
      </w:pPr>
    </w:lvl>
    <w:lvl w:ilvl="4" w:tplc="12AEEDB8">
      <w:start w:val="1"/>
      <w:numFmt w:val="lowerLetter"/>
      <w:lvlText w:val="%5."/>
      <w:lvlJc w:val="left"/>
      <w:pPr>
        <w:ind w:left="3600" w:hanging="360"/>
      </w:pPr>
    </w:lvl>
    <w:lvl w:ilvl="5" w:tplc="75E6587E">
      <w:start w:val="1"/>
      <w:numFmt w:val="lowerRoman"/>
      <w:lvlText w:val="%6."/>
      <w:lvlJc w:val="right"/>
      <w:pPr>
        <w:ind w:left="4320" w:hanging="180"/>
      </w:pPr>
    </w:lvl>
    <w:lvl w:ilvl="6" w:tplc="5E543720">
      <w:start w:val="1"/>
      <w:numFmt w:val="decimal"/>
      <w:lvlText w:val="%7."/>
      <w:lvlJc w:val="left"/>
      <w:pPr>
        <w:ind w:left="5040" w:hanging="360"/>
      </w:pPr>
    </w:lvl>
    <w:lvl w:ilvl="7" w:tplc="4992F2EA">
      <w:start w:val="1"/>
      <w:numFmt w:val="lowerLetter"/>
      <w:lvlText w:val="%8."/>
      <w:lvlJc w:val="left"/>
      <w:pPr>
        <w:ind w:left="5760" w:hanging="360"/>
      </w:pPr>
    </w:lvl>
    <w:lvl w:ilvl="8" w:tplc="C28CF4B0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B6361B"/>
    <w:multiLevelType w:val="hybridMultilevel"/>
    <w:tmpl w:val="E87EB2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717E93"/>
    <w:multiLevelType w:val="multilevel"/>
    <w:tmpl w:val="590ED20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7B44D41"/>
    <w:multiLevelType w:val="multilevel"/>
    <w:tmpl w:val="17F0C17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8DD6295"/>
    <w:multiLevelType w:val="multilevel"/>
    <w:tmpl w:val="8AD0D6A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B4B259F"/>
    <w:multiLevelType w:val="multilevel"/>
    <w:tmpl w:val="106C75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D890B48"/>
    <w:multiLevelType w:val="hybridMultilevel"/>
    <w:tmpl w:val="873C71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E95745"/>
    <w:multiLevelType w:val="hybridMultilevel"/>
    <w:tmpl w:val="988E0FEE"/>
    <w:lvl w:ilvl="0" w:tplc="80C81824">
      <w:start w:val="1"/>
      <w:numFmt w:val="decimal"/>
      <w:lvlText w:val="%1."/>
      <w:lvlJc w:val="left"/>
      <w:pPr>
        <w:ind w:left="720" w:hanging="360"/>
      </w:pPr>
    </w:lvl>
    <w:lvl w:ilvl="1" w:tplc="7DDAA682">
      <w:start w:val="1"/>
      <w:numFmt w:val="decimal"/>
      <w:lvlText w:val="%2."/>
      <w:lvlJc w:val="left"/>
      <w:pPr>
        <w:ind w:left="1440" w:hanging="360"/>
      </w:pPr>
    </w:lvl>
    <w:lvl w:ilvl="2" w:tplc="614C0F32">
      <w:start w:val="1"/>
      <w:numFmt w:val="lowerRoman"/>
      <w:lvlText w:val="%3."/>
      <w:lvlJc w:val="right"/>
      <w:pPr>
        <w:ind w:left="2160" w:hanging="180"/>
      </w:pPr>
    </w:lvl>
    <w:lvl w:ilvl="3" w:tplc="395E1528">
      <w:start w:val="1"/>
      <w:numFmt w:val="decimal"/>
      <w:lvlText w:val="%4."/>
      <w:lvlJc w:val="left"/>
      <w:pPr>
        <w:ind w:left="2880" w:hanging="360"/>
      </w:pPr>
    </w:lvl>
    <w:lvl w:ilvl="4" w:tplc="082E20B4">
      <w:start w:val="1"/>
      <w:numFmt w:val="lowerLetter"/>
      <w:lvlText w:val="%5."/>
      <w:lvlJc w:val="left"/>
      <w:pPr>
        <w:ind w:left="3600" w:hanging="360"/>
      </w:pPr>
    </w:lvl>
    <w:lvl w:ilvl="5" w:tplc="25DA7994">
      <w:start w:val="1"/>
      <w:numFmt w:val="lowerRoman"/>
      <w:lvlText w:val="%6."/>
      <w:lvlJc w:val="right"/>
      <w:pPr>
        <w:ind w:left="4320" w:hanging="180"/>
      </w:pPr>
    </w:lvl>
    <w:lvl w:ilvl="6" w:tplc="8EB67990">
      <w:start w:val="1"/>
      <w:numFmt w:val="decimal"/>
      <w:lvlText w:val="%7."/>
      <w:lvlJc w:val="left"/>
      <w:pPr>
        <w:ind w:left="5040" w:hanging="360"/>
      </w:pPr>
    </w:lvl>
    <w:lvl w:ilvl="7" w:tplc="EDB25096">
      <w:start w:val="1"/>
      <w:numFmt w:val="lowerLetter"/>
      <w:lvlText w:val="%8."/>
      <w:lvlJc w:val="left"/>
      <w:pPr>
        <w:ind w:left="5760" w:hanging="360"/>
      </w:pPr>
    </w:lvl>
    <w:lvl w:ilvl="8" w:tplc="E98407A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0F53B8"/>
    <w:multiLevelType w:val="multilevel"/>
    <w:tmpl w:val="24B2081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55C17E7"/>
    <w:multiLevelType w:val="multilevel"/>
    <w:tmpl w:val="656C5DD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CF93739"/>
    <w:multiLevelType w:val="hybridMultilevel"/>
    <w:tmpl w:val="789A48E8"/>
    <w:lvl w:ilvl="0" w:tplc="69CC5118">
      <w:start w:val="1"/>
      <w:numFmt w:val="decimal"/>
      <w:lvlText w:val="%1."/>
      <w:lvlJc w:val="left"/>
      <w:pPr>
        <w:ind w:left="720" w:hanging="360"/>
      </w:pPr>
    </w:lvl>
    <w:lvl w:ilvl="1" w:tplc="5BDEB350">
      <w:start w:val="1"/>
      <w:numFmt w:val="decimal"/>
      <w:lvlText w:val="%2."/>
      <w:lvlJc w:val="left"/>
      <w:pPr>
        <w:ind w:left="1440" w:hanging="360"/>
      </w:pPr>
    </w:lvl>
    <w:lvl w:ilvl="2" w:tplc="753C13F2">
      <w:start w:val="1"/>
      <w:numFmt w:val="lowerRoman"/>
      <w:lvlText w:val="%3."/>
      <w:lvlJc w:val="right"/>
      <w:pPr>
        <w:ind w:left="2160" w:hanging="180"/>
      </w:pPr>
    </w:lvl>
    <w:lvl w:ilvl="3" w:tplc="689EF6E4">
      <w:start w:val="1"/>
      <w:numFmt w:val="decimal"/>
      <w:lvlText w:val="%4."/>
      <w:lvlJc w:val="left"/>
      <w:pPr>
        <w:ind w:left="2880" w:hanging="360"/>
      </w:pPr>
    </w:lvl>
    <w:lvl w:ilvl="4" w:tplc="1708EC5E">
      <w:start w:val="1"/>
      <w:numFmt w:val="lowerLetter"/>
      <w:lvlText w:val="%5."/>
      <w:lvlJc w:val="left"/>
      <w:pPr>
        <w:ind w:left="3600" w:hanging="360"/>
      </w:pPr>
    </w:lvl>
    <w:lvl w:ilvl="5" w:tplc="57525B82">
      <w:start w:val="1"/>
      <w:numFmt w:val="lowerRoman"/>
      <w:lvlText w:val="%6."/>
      <w:lvlJc w:val="right"/>
      <w:pPr>
        <w:ind w:left="4320" w:hanging="180"/>
      </w:pPr>
    </w:lvl>
    <w:lvl w:ilvl="6" w:tplc="E5A0B30A">
      <w:start w:val="1"/>
      <w:numFmt w:val="decimal"/>
      <w:lvlText w:val="%7."/>
      <w:lvlJc w:val="left"/>
      <w:pPr>
        <w:ind w:left="5040" w:hanging="360"/>
      </w:pPr>
    </w:lvl>
    <w:lvl w:ilvl="7" w:tplc="2F7AEA54">
      <w:start w:val="1"/>
      <w:numFmt w:val="lowerLetter"/>
      <w:lvlText w:val="%8."/>
      <w:lvlJc w:val="left"/>
      <w:pPr>
        <w:ind w:left="5760" w:hanging="360"/>
      </w:pPr>
    </w:lvl>
    <w:lvl w:ilvl="8" w:tplc="28581F60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E33C31"/>
    <w:multiLevelType w:val="hybridMultilevel"/>
    <w:tmpl w:val="C68C607C"/>
    <w:lvl w:ilvl="0" w:tplc="EB164120">
      <w:start w:val="1"/>
      <w:numFmt w:val="decimal"/>
      <w:lvlText w:val="%1."/>
      <w:lvlJc w:val="left"/>
      <w:pPr>
        <w:ind w:left="720" w:hanging="360"/>
      </w:pPr>
    </w:lvl>
    <w:lvl w:ilvl="1" w:tplc="C78609B2">
      <w:start w:val="1"/>
      <w:numFmt w:val="decimal"/>
      <w:lvlText w:val="%2."/>
      <w:lvlJc w:val="left"/>
      <w:pPr>
        <w:ind w:left="1440" w:hanging="360"/>
      </w:pPr>
    </w:lvl>
    <w:lvl w:ilvl="2" w:tplc="30080F6E">
      <w:start w:val="1"/>
      <w:numFmt w:val="lowerRoman"/>
      <w:lvlText w:val="%3."/>
      <w:lvlJc w:val="right"/>
      <w:pPr>
        <w:ind w:left="2160" w:hanging="180"/>
      </w:pPr>
    </w:lvl>
    <w:lvl w:ilvl="3" w:tplc="3AF8959C">
      <w:start w:val="1"/>
      <w:numFmt w:val="decimal"/>
      <w:lvlText w:val="%4."/>
      <w:lvlJc w:val="left"/>
      <w:pPr>
        <w:ind w:left="2880" w:hanging="360"/>
      </w:pPr>
    </w:lvl>
    <w:lvl w:ilvl="4" w:tplc="FAEA8F4C">
      <w:start w:val="1"/>
      <w:numFmt w:val="lowerLetter"/>
      <w:lvlText w:val="%5."/>
      <w:lvlJc w:val="left"/>
      <w:pPr>
        <w:ind w:left="3600" w:hanging="360"/>
      </w:pPr>
    </w:lvl>
    <w:lvl w:ilvl="5" w:tplc="ECA07074">
      <w:start w:val="1"/>
      <w:numFmt w:val="lowerRoman"/>
      <w:lvlText w:val="%6."/>
      <w:lvlJc w:val="right"/>
      <w:pPr>
        <w:ind w:left="4320" w:hanging="180"/>
      </w:pPr>
    </w:lvl>
    <w:lvl w:ilvl="6" w:tplc="75CC8234">
      <w:start w:val="1"/>
      <w:numFmt w:val="decimal"/>
      <w:lvlText w:val="%7."/>
      <w:lvlJc w:val="left"/>
      <w:pPr>
        <w:ind w:left="5040" w:hanging="360"/>
      </w:pPr>
    </w:lvl>
    <w:lvl w:ilvl="7" w:tplc="655848E0">
      <w:start w:val="1"/>
      <w:numFmt w:val="lowerLetter"/>
      <w:lvlText w:val="%8."/>
      <w:lvlJc w:val="left"/>
      <w:pPr>
        <w:ind w:left="5760" w:hanging="360"/>
      </w:pPr>
    </w:lvl>
    <w:lvl w:ilvl="8" w:tplc="458A0EAE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AF7692"/>
    <w:multiLevelType w:val="multilevel"/>
    <w:tmpl w:val="322E641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DDF0EF7"/>
    <w:multiLevelType w:val="hybridMultilevel"/>
    <w:tmpl w:val="689200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5F6A2933"/>
    <w:multiLevelType w:val="hybridMultilevel"/>
    <w:tmpl w:val="A746C24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2752F7"/>
    <w:multiLevelType w:val="multilevel"/>
    <w:tmpl w:val="377258C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E156B7E"/>
    <w:multiLevelType w:val="hybridMultilevel"/>
    <w:tmpl w:val="873C71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510C07"/>
    <w:multiLevelType w:val="hybridMultilevel"/>
    <w:tmpl w:val="14346DEA"/>
    <w:lvl w:ilvl="0" w:tplc="0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00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0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0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0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7049BA"/>
    <w:multiLevelType w:val="multilevel"/>
    <w:tmpl w:val="314C79C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A4C77C6"/>
    <w:multiLevelType w:val="hybridMultilevel"/>
    <w:tmpl w:val="9FC4C4C4"/>
    <w:lvl w:ilvl="0" w:tplc="FFFFFFFF">
      <w:start w:val="1"/>
      <w:numFmt w:val="decimal"/>
      <w:pStyle w:val="ListNumber"/>
      <w:lvlText w:val="%1."/>
      <w:lvlJc w:val="left"/>
      <w:pPr>
        <w:ind w:left="1368" w:hanging="360"/>
      </w:pPr>
      <w:rPr>
        <w:b/>
        <w:color w:val="2B579A" w:themeColor="accent5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088" w:hanging="360"/>
      </w:pPr>
    </w:lvl>
    <w:lvl w:ilvl="2" w:tplc="0409001B">
      <w:start w:val="1"/>
      <w:numFmt w:val="lowerRoman"/>
      <w:lvlText w:val="%3."/>
      <w:lvlJc w:val="right"/>
      <w:pPr>
        <w:ind w:left="2808" w:hanging="180"/>
      </w:pPr>
    </w:lvl>
    <w:lvl w:ilvl="3" w:tplc="0409000F" w:tentative="1">
      <w:start w:val="1"/>
      <w:numFmt w:val="decimal"/>
      <w:lvlText w:val="%4."/>
      <w:lvlJc w:val="left"/>
      <w:pPr>
        <w:ind w:left="3528" w:hanging="360"/>
      </w:pPr>
    </w:lvl>
    <w:lvl w:ilvl="4" w:tplc="04090019" w:tentative="1">
      <w:start w:val="1"/>
      <w:numFmt w:val="lowerLetter"/>
      <w:lvlText w:val="%5."/>
      <w:lvlJc w:val="left"/>
      <w:pPr>
        <w:ind w:left="4248" w:hanging="360"/>
      </w:pPr>
    </w:lvl>
    <w:lvl w:ilvl="5" w:tplc="0409001B" w:tentative="1">
      <w:start w:val="1"/>
      <w:numFmt w:val="lowerRoman"/>
      <w:lvlText w:val="%6."/>
      <w:lvlJc w:val="right"/>
      <w:pPr>
        <w:ind w:left="4968" w:hanging="180"/>
      </w:pPr>
    </w:lvl>
    <w:lvl w:ilvl="6" w:tplc="0409000F" w:tentative="1">
      <w:start w:val="1"/>
      <w:numFmt w:val="decimal"/>
      <w:lvlText w:val="%7."/>
      <w:lvlJc w:val="left"/>
      <w:pPr>
        <w:ind w:left="5688" w:hanging="360"/>
      </w:pPr>
    </w:lvl>
    <w:lvl w:ilvl="7" w:tplc="04090019" w:tentative="1">
      <w:start w:val="1"/>
      <w:numFmt w:val="lowerLetter"/>
      <w:lvlText w:val="%8."/>
      <w:lvlJc w:val="left"/>
      <w:pPr>
        <w:ind w:left="6408" w:hanging="360"/>
      </w:pPr>
    </w:lvl>
    <w:lvl w:ilvl="8" w:tplc="0409001B" w:tentative="1">
      <w:start w:val="1"/>
      <w:numFmt w:val="lowerRoman"/>
      <w:lvlText w:val="%9."/>
      <w:lvlJc w:val="right"/>
      <w:pPr>
        <w:ind w:left="7128" w:hanging="180"/>
      </w:pPr>
    </w:lvl>
  </w:abstractNum>
  <w:num w:numId="1">
    <w:abstractNumId w:val="4"/>
  </w:num>
  <w:num w:numId="2">
    <w:abstractNumId w:val="15"/>
  </w:num>
  <w:num w:numId="3">
    <w:abstractNumId w:val="3"/>
  </w:num>
  <w:num w:numId="4">
    <w:abstractNumId w:val="14"/>
  </w:num>
  <w:num w:numId="5">
    <w:abstractNumId w:val="11"/>
  </w:num>
  <w:num w:numId="6">
    <w:abstractNumId w:val="23"/>
  </w:num>
  <w:num w:numId="7">
    <w:abstractNumId w:val="21"/>
  </w:num>
  <w:num w:numId="8">
    <w:abstractNumId w:val="10"/>
  </w:num>
  <w:num w:numId="9">
    <w:abstractNumId w:val="5"/>
  </w:num>
  <w:num w:numId="10">
    <w:abstractNumId w:val="1"/>
  </w:num>
  <w:num w:numId="11">
    <w:abstractNumId w:val="17"/>
  </w:num>
  <w:num w:numId="12">
    <w:abstractNumId w:val="18"/>
  </w:num>
  <w:num w:numId="13">
    <w:abstractNumId w:val="20"/>
  </w:num>
  <w:num w:numId="14">
    <w:abstractNumId w:val="2"/>
  </w:num>
  <w:num w:numId="15">
    <w:abstractNumId w:val="13"/>
  </w:num>
  <w:num w:numId="16">
    <w:abstractNumId w:val="19"/>
  </w:num>
  <w:num w:numId="17">
    <w:abstractNumId w:val="6"/>
  </w:num>
  <w:num w:numId="18">
    <w:abstractNumId w:val="9"/>
  </w:num>
  <w:num w:numId="19">
    <w:abstractNumId w:val="12"/>
  </w:num>
  <w:num w:numId="20">
    <w:abstractNumId w:val="22"/>
  </w:num>
  <w:num w:numId="21">
    <w:abstractNumId w:val="7"/>
  </w:num>
  <w:num w:numId="22">
    <w:abstractNumId w:val="0"/>
  </w:num>
  <w:num w:numId="23">
    <w:abstractNumId w:val="8"/>
  </w:num>
  <w:num w:numId="24">
    <w:abstractNumId w:val="1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activeWritingStyle w:appName="MSWord" w:lang="en-U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6A74"/>
    <w:rsid w:val="00001599"/>
    <w:rsid w:val="00007073"/>
    <w:rsid w:val="00011AE8"/>
    <w:rsid w:val="00011AF3"/>
    <w:rsid w:val="00014597"/>
    <w:rsid w:val="000177B5"/>
    <w:rsid w:val="000209F1"/>
    <w:rsid w:val="00021C28"/>
    <w:rsid w:val="000226C9"/>
    <w:rsid w:val="00024021"/>
    <w:rsid w:val="00026751"/>
    <w:rsid w:val="00026A9F"/>
    <w:rsid w:val="00033CCB"/>
    <w:rsid w:val="00034C23"/>
    <w:rsid w:val="000356E8"/>
    <w:rsid w:val="00040177"/>
    <w:rsid w:val="0004216A"/>
    <w:rsid w:val="000478B7"/>
    <w:rsid w:val="000558C1"/>
    <w:rsid w:val="00085311"/>
    <w:rsid w:val="000929A6"/>
    <w:rsid w:val="000A3A3E"/>
    <w:rsid w:val="000C548D"/>
    <w:rsid w:val="000E098B"/>
    <w:rsid w:val="000E6D6F"/>
    <w:rsid w:val="000F2DB8"/>
    <w:rsid w:val="000F2EAC"/>
    <w:rsid w:val="000F7579"/>
    <w:rsid w:val="00103C7D"/>
    <w:rsid w:val="001059C9"/>
    <w:rsid w:val="00135751"/>
    <w:rsid w:val="00137A71"/>
    <w:rsid w:val="001461D1"/>
    <w:rsid w:val="00152DFA"/>
    <w:rsid w:val="00161758"/>
    <w:rsid w:val="00163452"/>
    <w:rsid w:val="001708FC"/>
    <w:rsid w:val="001761C6"/>
    <w:rsid w:val="001826FE"/>
    <w:rsid w:val="00185B19"/>
    <w:rsid w:val="00186A74"/>
    <w:rsid w:val="00192373"/>
    <w:rsid w:val="001A10A9"/>
    <w:rsid w:val="001B11A0"/>
    <w:rsid w:val="001C5EA2"/>
    <w:rsid w:val="001D5752"/>
    <w:rsid w:val="001D591D"/>
    <w:rsid w:val="001E4D22"/>
    <w:rsid w:val="001F145B"/>
    <w:rsid w:val="001F67BC"/>
    <w:rsid w:val="001F7587"/>
    <w:rsid w:val="00210966"/>
    <w:rsid w:val="002257C8"/>
    <w:rsid w:val="00226851"/>
    <w:rsid w:val="002325EB"/>
    <w:rsid w:val="002440E7"/>
    <w:rsid w:val="00244EDC"/>
    <w:rsid w:val="00252DD7"/>
    <w:rsid w:val="00255B23"/>
    <w:rsid w:val="00255D09"/>
    <w:rsid w:val="00267DC3"/>
    <w:rsid w:val="002816F5"/>
    <w:rsid w:val="00290599"/>
    <w:rsid w:val="00291F3E"/>
    <w:rsid w:val="00292672"/>
    <w:rsid w:val="002A71A1"/>
    <w:rsid w:val="002B0065"/>
    <w:rsid w:val="002B0470"/>
    <w:rsid w:val="002B0692"/>
    <w:rsid w:val="002C33C9"/>
    <w:rsid w:val="002C33D0"/>
    <w:rsid w:val="002C3B38"/>
    <w:rsid w:val="002D6141"/>
    <w:rsid w:val="002E01A2"/>
    <w:rsid w:val="002E1DF4"/>
    <w:rsid w:val="002E5D7D"/>
    <w:rsid w:val="002E6AB5"/>
    <w:rsid w:val="002E6BCA"/>
    <w:rsid w:val="002F0AAE"/>
    <w:rsid w:val="002F18C5"/>
    <w:rsid w:val="0030064E"/>
    <w:rsid w:val="003130EC"/>
    <w:rsid w:val="003175B4"/>
    <w:rsid w:val="00320C7A"/>
    <w:rsid w:val="00321C6A"/>
    <w:rsid w:val="0033324A"/>
    <w:rsid w:val="003351DE"/>
    <w:rsid w:val="0034362D"/>
    <w:rsid w:val="00345298"/>
    <w:rsid w:val="00361D59"/>
    <w:rsid w:val="0036233D"/>
    <w:rsid w:val="00382BE7"/>
    <w:rsid w:val="00382F79"/>
    <w:rsid w:val="00383F8A"/>
    <w:rsid w:val="0039F5AA"/>
    <w:rsid w:val="003A64CB"/>
    <w:rsid w:val="003A669E"/>
    <w:rsid w:val="003B1342"/>
    <w:rsid w:val="003C4943"/>
    <w:rsid w:val="003C55C7"/>
    <w:rsid w:val="003D3076"/>
    <w:rsid w:val="003D5282"/>
    <w:rsid w:val="003E230B"/>
    <w:rsid w:val="003E2C97"/>
    <w:rsid w:val="003E35ED"/>
    <w:rsid w:val="003E7DEC"/>
    <w:rsid w:val="003F0136"/>
    <w:rsid w:val="003F30D2"/>
    <w:rsid w:val="003F4E09"/>
    <w:rsid w:val="0040015D"/>
    <w:rsid w:val="0040160F"/>
    <w:rsid w:val="00410BC7"/>
    <w:rsid w:val="004173DA"/>
    <w:rsid w:val="0041763D"/>
    <w:rsid w:val="004249AC"/>
    <w:rsid w:val="004257FF"/>
    <w:rsid w:val="00427ABC"/>
    <w:rsid w:val="004400F3"/>
    <w:rsid w:val="00442205"/>
    <w:rsid w:val="0045730A"/>
    <w:rsid w:val="004659A8"/>
    <w:rsid w:val="00474C83"/>
    <w:rsid w:val="00477EF7"/>
    <w:rsid w:val="00494A02"/>
    <w:rsid w:val="004B22DF"/>
    <w:rsid w:val="004B2E20"/>
    <w:rsid w:val="004B3C2C"/>
    <w:rsid w:val="004B4F15"/>
    <w:rsid w:val="004C7E78"/>
    <w:rsid w:val="004D1649"/>
    <w:rsid w:val="004D2192"/>
    <w:rsid w:val="004D389C"/>
    <w:rsid w:val="004D44A8"/>
    <w:rsid w:val="004D66A0"/>
    <w:rsid w:val="004D7AEF"/>
    <w:rsid w:val="004E1D4F"/>
    <w:rsid w:val="004E3753"/>
    <w:rsid w:val="004E7C3C"/>
    <w:rsid w:val="004F50C7"/>
    <w:rsid w:val="004F55AD"/>
    <w:rsid w:val="004F57F4"/>
    <w:rsid w:val="004F5C02"/>
    <w:rsid w:val="005042CB"/>
    <w:rsid w:val="00517EFB"/>
    <w:rsid w:val="00520470"/>
    <w:rsid w:val="00522067"/>
    <w:rsid w:val="00532CDC"/>
    <w:rsid w:val="00533200"/>
    <w:rsid w:val="00534079"/>
    <w:rsid w:val="0054279D"/>
    <w:rsid w:val="005522A7"/>
    <w:rsid w:val="0055249A"/>
    <w:rsid w:val="00552BB5"/>
    <w:rsid w:val="0057207B"/>
    <w:rsid w:val="00573E1D"/>
    <w:rsid w:val="00574FD7"/>
    <w:rsid w:val="00581C54"/>
    <w:rsid w:val="00585206"/>
    <w:rsid w:val="00592C65"/>
    <w:rsid w:val="00595AAD"/>
    <w:rsid w:val="005B67B2"/>
    <w:rsid w:val="005C0162"/>
    <w:rsid w:val="005C2089"/>
    <w:rsid w:val="005E56C6"/>
    <w:rsid w:val="005F192F"/>
    <w:rsid w:val="00614793"/>
    <w:rsid w:val="0063158A"/>
    <w:rsid w:val="006425CF"/>
    <w:rsid w:val="006438CA"/>
    <w:rsid w:val="00644075"/>
    <w:rsid w:val="00651FD3"/>
    <w:rsid w:val="00654302"/>
    <w:rsid w:val="00664F56"/>
    <w:rsid w:val="00674B7A"/>
    <w:rsid w:val="00684CB9"/>
    <w:rsid w:val="00685542"/>
    <w:rsid w:val="00685B1F"/>
    <w:rsid w:val="00690D03"/>
    <w:rsid w:val="006913C1"/>
    <w:rsid w:val="0069416E"/>
    <w:rsid w:val="006948BD"/>
    <w:rsid w:val="006A37AE"/>
    <w:rsid w:val="006A3FE3"/>
    <w:rsid w:val="006A4548"/>
    <w:rsid w:val="006A4734"/>
    <w:rsid w:val="006B02A0"/>
    <w:rsid w:val="006B24FC"/>
    <w:rsid w:val="006B3C80"/>
    <w:rsid w:val="006C2D72"/>
    <w:rsid w:val="006C3672"/>
    <w:rsid w:val="006C4674"/>
    <w:rsid w:val="006D2B50"/>
    <w:rsid w:val="006D2E88"/>
    <w:rsid w:val="006E1332"/>
    <w:rsid w:val="006F3F09"/>
    <w:rsid w:val="00702CDA"/>
    <w:rsid w:val="00705C03"/>
    <w:rsid w:val="007124AD"/>
    <w:rsid w:val="00712F8A"/>
    <w:rsid w:val="00716419"/>
    <w:rsid w:val="00726561"/>
    <w:rsid w:val="00727312"/>
    <w:rsid w:val="00732941"/>
    <w:rsid w:val="0073313F"/>
    <w:rsid w:val="00736EEF"/>
    <w:rsid w:val="007374AF"/>
    <w:rsid w:val="0074099D"/>
    <w:rsid w:val="007440CB"/>
    <w:rsid w:val="007507F6"/>
    <w:rsid w:val="00751750"/>
    <w:rsid w:val="0075497F"/>
    <w:rsid w:val="00754C3A"/>
    <w:rsid w:val="00763DEC"/>
    <w:rsid w:val="00764D87"/>
    <w:rsid w:val="00772384"/>
    <w:rsid w:val="007727C3"/>
    <w:rsid w:val="00772ACF"/>
    <w:rsid w:val="00784F61"/>
    <w:rsid w:val="007932D1"/>
    <w:rsid w:val="007A182F"/>
    <w:rsid w:val="007A775E"/>
    <w:rsid w:val="007B05E8"/>
    <w:rsid w:val="007B11CF"/>
    <w:rsid w:val="007B2832"/>
    <w:rsid w:val="007B3038"/>
    <w:rsid w:val="007B534B"/>
    <w:rsid w:val="007C066E"/>
    <w:rsid w:val="007C2733"/>
    <w:rsid w:val="007C4210"/>
    <w:rsid w:val="007C6C69"/>
    <w:rsid w:val="007D72C2"/>
    <w:rsid w:val="007D7A93"/>
    <w:rsid w:val="007F6587"/>
    <w:rsid w:val="0081620A"/>
    <w:rsid w:val="00821942"/>
    <w:rsid w:val="00823026"/>
    <w:rsid w:val="00827747"/>
    <w:rsid w:val="008301FD"/>
    <w:rsid w:val="00834644"/>
    <w:rsid w:val="00834C94"/>
    <w:rsid w:val="00843785"/>
    <w:rsid w:val="00845634"/>
    <w:rsid w:val="00861C39"/>
    <w:rsid w:val="00872710"/>
    <w:rsid w:val="008734E2"/>
    <w:rsid w:val="00875DD7"/>
    <w:rsid w:val="00885947"/>
    <w:rsid w:val="00886632"/>
    <w:rsid w:val="008929B2"/>
    <w:rsid w:val="008944B2"/>
    <w:rsid w:val="008A0118"/>
    <w:rsid w:val="008A136D"/>
    <w:rsid w:val="008A1F52"/>
    <w:rsid w:val="008A3C6E"/>
    <w:rsid w:val="008A5676"/>
    <w:rsid w:val="008B0B53"/>
    <w:rsid w:val="008C10B6"/>
    <w:rsid w:val="008C49CD"/>
    <w:rsid w:val="008C52CD"/>
    <w:rsid w:val="008C7610"/>
    <w:rsid w:val="008D08A1"/>
    <w:rsid w:val="008D2EC4"/>
    <w:rsid w:val="008D4B72"/>
    <w:rsid w:val="008F00B3"/>
    <w:rsid w:val="008F15D1"/>
    <w:rsid w:val="008F2D67"/>
    <w:rsid w:val="009007A4"/>
    <w:rsid w:val="0090125A"/>
    <w:rsid w:val="00906845"/>
    <w:rsid w:val="009109E3"/>
    <w:rsid w:val="00912211"/>
    <w:rsid w:val="00913B38"/>
    <w:rsid w:val="0091471F"/>
    <w:rsid w:val="00915470"/>
    <w:rsid w:val="0091620F"/>
    <w:rsid w:val="00921478"/>
    <w:rsid w:val="00922273"/>
    <w:rsid w:val="0092553A"/>
    <w:rsid w:val="0094068C"/>
    <w:rsid w:val="00940B90"/>
    <w:rsid w:val="009412E1"/>
    <w:rsid w:val="0094294B"/>
    <w:rsid w:val="00943B3A"/>
    <w:rsid w:val="009506B7"/>
    <w:rsid w:val="0095183E"/>
    <w:rsid w:val="00961A4E"/>
    <w:rsid w:val="00963DF6"/>
    <w:rsid w:val="00972CF8"/>
    <w:rsid w:val="00975E2A"/>
    <w:rsid w:val="00980284"/>
    <w:rsid w:val="009818CE"/>
    <w:rsid w:val="009A7A43"/>
    <w:rsid w:val="009B1BED"/>
    <w:rsid w:val="009B6305"/>
    <w:rsid w:val="009C079A"/>
    <w:rsid w:val="009D0AA9"/>
    <w:rsid w:val="009E0B96"/>
    <w:rsid w:val="009E2787"/>
    <w:rsid w:val="009E4FF3"/>
    <w:rsid w:val="009F5340"/>
    <w:rsid w:val="00A0571A"/>
    <w:rsid w:val="00A065F6"/>
    <w:rsid w:val="00A074B1"/>
    <w:rsid w:val="00A11A20"/>
    <w:rsid w:val="00A2114A"/>
    <w:rsid w:val="00A21BF2"/>
    <w:rsid w:val="00A22543"/>
    <w:rsid w:val="00A22C21"/>
    <w:rsid w:val="00A257E7"/>
    <w:rsid w:val="00A35DFF"/>
    <w:rsid w:val="00A36B62"/>
    <w:rsid w:val="00A41386"/>
    <w:rsid w:val="00A41C70"/>
    <w:rsid w:val="00A420E8"/>
    <w:rsid w:val="00A44025"/>
    <w:rsid w:val="00A51E3D"/>
    <w:rsid w:val="00A54B32"/>
    <w:rsid w:val="00A56256"/>
    <w:rsid w:val="00A57BCC"/>
    <w:rsid w:val="00A60E61"/>
    <w:rsid w:val="00A615F6"/>
    <w:rsid w:val="00A639DC"/>
    <w:rsid w:val="00A64278"/>
    <w:rsid w:val="00A67CD7"/>
    <w:rsid w:val="00A75850"/>
    <w:rsid w:val="00A825B7"/>
    <w:rsid w:val="00A83603"/>
    <w:rsid w:val="00A867F7"/>
    <w:rsid w:val="00A96BE2"/>
    <w:rsid w:val="00AA19BB"/>
    <w:rsid w:val="00AA2620"/>
    <w:rsid w:val="00AA45D7"/>
    <w:rsid w:val="00AA6C5E"/>
    <w:rsid w:val="00AC3694"/>
    <w:rsid w:val="00AC6AA7"/>
    <w:rsid w:val="00AD59D2"/>
    <w:rsid w:val="00AD6502"/>
    <w:rsid w:val="00AE4EBA"/>
    <w:rsid w:val="00AE6437"/>
    <w:rsid w:val="00AF09F1"/>
    <w:rsid w:val="00AF3E59"/>
    <w:rsid w:val="00B11870"/>
    <w:rsid w:val="00B12185"/>
    <w:rsid w:val="00B12243"/>
    <w:rsid w:val="00B24064"/>
    <w:rsid w:val="00B3330B"/>
    <w:rsid w:val="00B43116"/>
    <w:rsid w:val="00B53150"/>
    <w:rsid w:val="00B53E56"/>
    <w:rsid w:val="00B61D06"/>
    <w:rsid w:val="00B646E9"/>
    <w:rsid w:val="00B651B6"/>
    <w:rsid w:val="00B65582"/>
    <w:rsid w:val="00B658A6"/>
    <w:rsid w:val="00B71504"/>
    <w:rsid w:val="00B71F57"/>
    <w:rsid w:val="00B7349E"/>
    <w:rsid w:val="00BA7B57"/>
    <w:rsid w:val="00BB1424"/>
    <w:rsid w:val="00BB5DB6"/>
    <w:rsid w:val="00BB6516"/>
    <w:rsid w:val="00BC604F"/>
    <w:rsid w:val="00BC7FD2"/>
    <w:rsid w:val="00BD078D"/>
    <w:rsid w:val="00BE252A"/>
    <w:rsid w:val="00BE5C8A"/>
    <w:rsid w:val="00BE6359"/>
    <w:rsid w:val="00BF6628"/>
    <w:rsid w:val="00BF69E8"/>
    <w:rsid w:val="00C012B6"/>
    <w:rsid w:val="00C074DB"/>
    <w:rsid w:val="00C171C4"/>
    <w:rsid w:val="00C174C6"/>
    <w:rsid w:val="00C3601D"/>
    <w:rsid w:val="00C445D6"/>
    <w:rsid w:val="00C44715"/>
    <w:rsid w:val="00C47731"/>
    <w:rsid w:val="00C602AE"/>
    <w:rsid w:val="00C62648"/>
    <w:rsid w:val="00C626C2"/>
    <w:rsid w:val="00C6724E"/>
    <w:rsid w:val="00C726FF"/>
    <w:rsid w:val="00C732D7"/>
    <w:rsid w:val="00C7716D"/>
    <w:rsid w:val="00C86310"/>
    <w:rsid w:val="00C868A0"/>
    <w:rsid w:val="00C90311"/>
    <w:rsid w:val="00C936FF"/>
    <w:rsid w:val="00C9603A"/>
    <w:rsid w:val="00CA1015"/>
    <w:rsid w:val="00CA6F39"/>
    <w:rsid w:val="00CB3D58"/>
    <w:rsid w:val="00CC43A0"/>
    <w:rsid w:val="00CC64CC"/>
    <w:rsid w:val="00CC66A7"/>
    <w:rsid w:val="00CD06F4"/>
    <w:rsid w:val="00CD1CAB"/>
    <w:rsid w:val="00CE37D2"/>
    <w:rsid w:val="00CE62A4"/>
    <w:rsid w:val="00CF62C8"/>
    <w:rsid w:val="00D02960"/>
    <w:rsid w:val="00D04A76"/>
    <w:rsid w:val="00D07611"/>
    <w:rsid w:val="00D10464"/>
    <w:rsid w:val="00D1203E"/>
    <w:rsid w:val="00D12AB3"/>
    <w:rsid w:val="00D14FA2"/>
    <w:rsid w:val="00D33199"/>
    <w:rsid w:val="00D36BFB"/>
    <w:rsid w:val="00D37632"/>
    <w:rsid w:val="00D4555F"/>
    <w:rsid w:val="00D54863"/>
    <w:rsid w:val="00D57B6E"/>
    <w:rsid w:val="00D66699"/>
    <w:rsid w:val="00D67B39"/>
    <w:rsid w:val="00D73F62"/>
    <w:rsid w:val="00D75C87"/>
    <w:rsid w:val="00D80ECF"/>
    <w:rsid w:val="00D879C6"/>
    <w:rsid w:val="00D94CAD"/>
    <w:rsid w:val="00DA2D3F"/>
    <w:rsid w:val="00DA3AAF"/>
    <w:rsid w:val="00DA7BC2"/>
    <w:rsid w:val="00DB532D"/>
    <w:rsid w:val="00DB54B8"/>
    <w:rsid w:val="00DD14E6"/>
    <w:rsid w:val="00DD557A"/>
    <w:rsid w:val="00DD6D4A"/>
    <w:rsid w:val="00DE2EE8"/>
    <w:rsid w:val="00DE327C"/>
    <w:rsid w:val="00DE3F5A"/>
    <w:rsid w:val="00DE42B1"/>
    <w:rsid w:val="00DF37CD"/>
    <w:rsid w:val="00DF4190"/>
    <w:rsid w:val="00DF66E0"/>
    <w:rsid w:val="00DF6FA5"/>
    <w:rsid w:val="00E041A7"/>
    <w:rsid w:val="00E1277D"/>
    <w:rsid w:val="00E12BBD"/>
    <w:rsid w:val="00E133F7"/>
    <w:rsid w:val="00E134DB"/>
    <w:rsid w:val="00E153FC"/>
    <w:rsid w:val="00E20423"/>
    <w:rsid w:val="00E306DF"/>
    <w:rsid w:val="00E349AA"/>
    <w:rsid w:val="00E35672"/>
    <w:rsid w:val="00E52297"/>
    <w:rsid w:val="00E52A7C"/>
    <w:rsid w:val="00E53F0E"/>
    <w:rsid w:val="00E60428"/>
    <w:rsid w:val="00E6312F"/>
    <w:rsid w:val="00E65888"/>
    <w:rsid w:val="00E67C08"/>
    <w:rsid w:val="00E80403"/>
    <w:rsid w:val="00E91A5E"/>
    <w:rsid w:val="00E95F7C"/>
    <w:rsid w:val="00E976A5"/>
    <w:rsid w:val="00EA7ED5"/>
    <w:rsid w:val="00EC18B4"/>
    <w:rsid w:val="00EC7075"/>
    <w:rsid w:val="00ED12DC"/>
    <w:rsid w:val="00ED6470"/>
    <w:rsid w:val="00ED7804"/>
    <w:rsid w:val="00EE2900"/>
    <w:rsid w:val="00EE74B8"/>
    <w:rsid w:val="00EF00C9"/>
    <w:rsid w:val="00F046E5"/>
    <w:rsid w:val="00F11F39"/>
    <w:rsid w:val="00F1217A"/>
    <w:rsid w:val="00F20844"/>
    <w:rsid w:val="00F33D58"/>
    <w:rsid w:val="00F34F03"/>
    <w:rsid w:val="00F37B5F"/>
    <w:rsid w:val="00F4436C"/>
    <w:rsid w:val="00F44F4B"/>
    <w:rsid w:val="00F468FB"/>
    <w:rsid w:val="00F47B77"/>
    <w:rsid w:val="00F5333B"/>
    <w:rsid w:val="00F54D07"/>
    <w:rsid w:val="00F65B91"/>
    <w:rsid w:val="00F74DB9"/>
    <w:rsid w:val="00F826E4"/>
    <w:rsid w:val="00F827D4"/>
    <w:rsid w:val="00F86898"/>
    <w:rsid w:val="00F941C0"/>
    <w:rsid w:val="00FA2DD2"/>
    <w:rsid w:val="00FA3136"/>
    <w:rsid w:val="00FB72AE"/>
    <w:rsid w:val="00FC5025"/>
    <w:rsid w:val="00FC6F36"/>
    <w:rsid w:val="00FD47CA"/>
    <w:rsid w:val="00FE5197"/>
    <w:rsid w:val="00FE5D7B"/>
    <w:rsid w:val="00FE7A40"/>
    <w:rsid w:val="00FE7EFB"/>
    <w:rsid w:val="18492CF9"/>
    <w:rsid w:val="27F0E543"/>
    <w:rsid w:val="3FB53E23"/>
    <w:rsid w:val="41CCF9A2"/>
    <w:rsid w:val="468C03A8"/>
    <w:rsid w:val="4BCB0F0C"/>
    <w:rsid w:val="628E6390"/>
    <w:rsid w:val="6510C419"/>
    <w:rsid w:val="6F3F0283"/>
    <w:rsid w:val="6FF04898"/>
    <w:rsid w:val="7C8BB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CE80B5"/>
  <w15:chartTrackingRefBased/>
  <w15:docId w15:val="{5496C2FE-4D29-4344-8C65-5E5072D98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576" w:right="576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3" w:qFormat="1"/>
    <w:lsdException w:name="heading 2" w:semiHidden="1" w:uiPriority="4" w:unhideWhenUsed="1" w:qFormat="1"/>
    <w:lsdException w:name="heading 3" w:semiHidden="1" w:uiPriority="4" w:unhideWhenUsed="1" w:qFormat="1"/>
    <w:lsdException w:name="heading 4" w:semiHidden="1" w:uiPriority="4" w:unhideWhenUsed="1" w:qFormat="1"/>
    <w:lsdException w:name="heading 5" w:semiHidden="1" w:uiPriority="4" w:unhideWhenUsed="1" w:qFormat="1"/>
    <w:lsdException w:name="heading 6" w:semiHidden="1" w:uiPriority="4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438CA"/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4"/>
    <w:qFormat/>
    <w:pPr>
      <w:keepNext/>
      <w:keepLines/>
      <w:pBdr>
        <w:bottom w:val="single" w:sz="18" w:space="1" w:color="2B579A" w:themeColor="accent5"/>
      </w:pBdr>
      <w:spacing w:before="360" w:after="240" w:line="240" w:lineRule="auto"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ing2">
    <w:name w:val="heading 2"/>
    <w:basedOn w:val="Normal"/>
    <w:next w:val="Normal"/>
    <w:link w:val="Heading2Char"/>
    <w:uiPriority w:val="4"/>
    <w:unhideWhenUsed/>
    <w:qFormat/>
    <w:rsid w:val="00F121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4"/>
    <w:semiHidden/>
    <w:unhideWhenUsed/>
    <w:qFormat/>
    <w:rsid w:val="00E976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4"/>
    <w:semiHidden/>
    <w:unhideWhenUsed/>
    <w:qFormat/>
    <w:rsid w:val="00033CC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4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color w:val="3B3838" w:themeColor="background2" w:themeShade="40"/>
      <w:sz w:val="24"/>
    </w:rPr>
  </w:style>
  <w:style w:type="paragraph" w:styleId="NoSpacing">
    <w:name w:val="No Spacing"/>
    <w:uiPriority w:val="98"/>
    <w:qFormat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paragraph" w:styleId="ListNumber">
    <w:name w:val="List Number"/>
    <w:basedOn w:val="Normal"/>
    <w:uiPriority w:val="10"/>
    <w:qFormat/>
    <w:pPr>
      <w:numPr>
        <w:numId w:val="6"/>
      </w:numPr>
    </w:pPr>
    <w:rPr>
      <w:rFonts w:eastAsiaTheme="minorEastAsia"/>
      <w:color w:val="3B3838" w:themeColor="background2" w:themeShade="40"/>
      <w:sz w:val="24"/>
    </w:rPr>
  </w:style>
  <w:style w:type="paragraph" w:styleId="Title">
    <w:name w:val="Title"/>
    <w:basedOn w:val="Normal"/>
    <w:link w:val="TitleChar"/>
    <w:uiPriority w:val="1"/>
    <w:qFormat/>
    <w:pPr>
      <w:spacing w:after="120" w:line="240" w:lineRule="auto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paragraph" w:styleId="Subtitle">
    <w:name w:val="Subtitle"/>
    <w:basedOn w:val="Normal"/>
    <w:next w:val="Normal"/>
    <w:link w:val="SubtitleChar"/>
    <w:uiPriority w:val="2"/>
    <w:qFormat/>
    <w:pPr>
      <w:numPr>
        <w:ilvl w:val="1"/>
      </w:numPr>
      <w:spacing w:after="2400"/>
      <w:ind w:left="576"/>
      <w:contextualSpacing/>
    </w:pPr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styleId="Strong">
    <w:name w:val="Strong"/>
    <w:basedOn w:val="DefaultParagraphFont"/>
    <w:uiPriority w:val="5"/>
    <w:qFormat/>
    <w:rPr>
      <w:rFonts w:asciiTheme="minorHAnsi" w:hAnsiTheme="minorHAnsi"/>
      <w:b/>
      <w:bCs/>
      <w:color w:val="2B579A" w:themeColor="accent5"/>
      <w:sz w:val="24"/>
    </w:rPr>
  </w:style>
  <w:style w:type="table" w:styleId="TableGrid">
    <w:name w:val="Table Grid"/>
    <w:basedOn w:val="TableNormal"/>
    <w:uiPriority w:val="39"/>
    <w:pPr>
      <w:spacing w:after="0"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qFormat/>
    <w:rPr>
      <w:i/>
      <w:iCs/>
      <w:color w:val="2B579A" w:themeColor="accent5"/>
    </w:rPr>
  </w:style>
  <w:style w:type="character" w:styleId="Hyperlink">
    <w:name w:val="Hyperlink"/>
    <w:basedOn w:val="DefaultParagraphFont"/>
    <w:uiPriority w:val="99"/>
    <w:unhideWhenUsed/>
    <w:rsid w:val="00186A74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4"/>
    <w:rsid w:val="00F121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unhideWhenUsed/>
    <w:qFormat/>
    <w:rsid w:val="00E349AA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4"/>
    <w:semiHidden/>
    <w:rsid w:val="00033CCB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4"/>
    <w:semiHidden/>
    <w:rsid w:val="00E976A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6B02A0"/>
    <w:rPr>
      <w:color w:val="954F72" w:themeColor="followedHyperlink"/>
      <w:u w:val="single"/>
    </w:rPr>
  </w:style>
  <w:style w:type="character" w:customStyle="1" w:styleId="Mencinsinresolver1">
    <w:name w:val="Mención sin resolver1"/>
    <w:basedOn w:val="DefaultParagraphFont"/>
    <w:uiPriority w:val="99"/>
    <w:rsid w:val="00AE6437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F74DB9"/>
    <w:pPr>
      <w:spacing w:before="100" w:beforeAutospacing="1" w:after="100" w:afterAutospacing="1" w:line="240" w:lineRule="auto"/>
      <w:ind w:left="0" w:right="0"/>
    </w:pPr>
    <w:rPr>
      <w:rFonts w:ascii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F74DB9"/>
  </w:style>
  <w:style w:type="character" w:customStyle="1" w:styleId="spellingerror">
    <w:name w:val="spellingerror"/>
    <w:basedOn w:val="DefaultParagraphFont"/>
    <w:rsid w:val="00F74DB9"/>
  </w:style>
  <w:style w:type="character" w:customStyle="1" w:styleId="eop">
    <w:name w:val="eop"/>
    <w:basedOn w:val="DefaultParagraphFont"/>
    <w:rsid w:val="00F74DB9"/>
  </w:style>
  <w:style w:type="character" w:styleId="UnresolvedMention">
    <w:name w:val="Unresolved Mention"/>
    <w:basedOn w:val="DefaultParagraphFont"/>
    <w:uiPriority w:val="99"/>
    <w:rsid w:val="00E153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5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49130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04739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577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97721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7821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857034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60376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4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1072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8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5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8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1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73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775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wordpress.com/log-in/es?redirect_to=https%3A%2F%2Fwordpress.com%2F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header" Target="head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CARLOSALEJANDRORAMOS\AppData\Roaming\Microsoft\Templates\Welcome%20to%20Word.dotx" TargetMode="External"/></Relationships>
</file>

<file path=word/theme/theme1.xml><?xml version="1.0" encoding="utf-8"?>
<a:theme xmlns:a="http://schemas.openxmlformats.org/drawingml/2006/main" name="Win32TaT">
  <a:themeElements>
    <a:clrScheme name="Tou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286D9B-4214-9A43-A9BF-A290115BBC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C:\Users\CARLOSALEJANDRORAMOS\AppData\Roaming\Microsoft\Templates\Welcome to Word.dotx</Template>
  <TotalTime>2</TotalTime>
  <Pages>18</Pages>
  <Words>695</Words>
  <Characters>3965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lgbaeza</dc:creator>
  <cp:keywords/>
  <dc:description/>
  <cp:lastModifiedBy>Oscar Domínguez Gutiérrez</cp:lastModifiedBy>
  <cp:revision>2</cp:revision>
  <cp:lastPrinted>2016-12-13T13:20:00Z</cp:lastPrinted>
  <dcterms:created xsi:type="dcterms:W3CDTF">2019-09-14T08:13:00Z</dcterms:created>
  <dcterms:modified xsi:type="dcterms:W3CDTF">2019-09-14T08:13:00Z</dcterms:modified>
</cp:coreProperties>
</file>